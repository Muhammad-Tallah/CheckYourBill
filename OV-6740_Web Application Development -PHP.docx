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5ADA61" w14:textId="77777777" w:rsidR="00F25240" w:rsidRDefault="00A46C8E" w:rsidP="00990D8D">
      <w:pPr>
        <w:pStyle w:val="Heading1"/>
        <w:bidi/>
      </w:pPr>
      <w:r>
        <w:t xml:space="preserve">Course: </w:t>
      </w:r>
      <w:r w:rsidR="00990D8D" w:rsidRPr="00990D8D">
        <w:t>Web Application Development -PHP</w:t>
      </w:r>
    </w:p>
    <w:tbl>
      <w:tblPr>
        <w:tblW w:w="4316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985"/>
        <w:gridCol w:w="2378"/>
        <w:gridCol w:w="2583"/>
      </w:tblGrid>
      <w:tr w:rsidR="00A46C8E" w:rsidRPr="00A96382" w14:paraId="161DC0F5" w14:textId="77777777" w:rsidTr="0007175E">
        <w:trPr>
          <w:trHeight w:val="431"/>
        </w:trPr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7E78C973" w14:textId="77777777" w:rsidR="00A46C8E" w:rsidRPr="00A96382" w:rsidRDefault="0007175E" w:rsidP="00B2325F">
            <w:r>
              <w:t xml:space="preserve">MADE BY </w:t>
            </w:r>
            <w:r w:rsidR="00263194">
              <w:t xml:space="preserve"> </w:t>
            </w:r>
            <w:r w:rsidR="00A46C8E">
              <w:t>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7AD537AF" w14:textId="77777777" w:rsidR="00A46C8E" w:rsidRPr="0007175E" w:rsidRDefault="00A46C8E" w:rsidP="00A46C8E">
            <w:pPr>
              <w:rPr>
                <w:b/>
                <w:bCs/>
              </w:rPr>
            </w:pPr>
            <w:r w:rsidRPr="0007175E">
              <w:rPr>
                <w:b/>
                <w:bCs/>
              </w:rPr>
              <w:t>SHAFFAY BAJWA</w:t>
            </w:r>
          </w:p>
        </w:tc>
        <w:tc>
          <w:tcPr>
            <w:tcW w:w="2378" w:type="dxa"/>
            <w:vAlign w:val="bottom"/>
          </w:tcPr>
          <w:p w14:paraId="60C63EF7" w14:textId="77777777" w:rsidR="00A46C8E" w:rsidRPr="00A96382" w:rsidRDefault="00A46C8E" w:rsidP="00B2325F"/>
        </w:tc>
        <w:tc>
          <w:tcPr>
            <w:tcW w:w="2583" w:type="dxa"/>
            <w:tcBorders>
              <w:bottom w:val="single" w:sz="4" w:space="0" w:color="auto"/>
            </w:tcBorders>
            <w:vAlign w:val="bottom"/>
          </w:tcPr>
          <w:p w14:paraId="306A7674" w14:textId="77777777" w:rsidR="00A46C8E" w:rsidRDefault="00A46C8E" w:rsidP="00B2325F"/>
          <w:p w14:paraId="7F4F091E" w14:textId="77777777" w:rsidR="00A46C8E" w:rsidRPr="00A96382" w:rsidRDefault="0007175E" w:rsidP="00E12A3F">
            <w:r>
              <w:t xml:space="preserve">For </w:t>
            </w:r>
            <w:r w:rsidRPr="0007175E">
              <w:t xml:space="preserve">: </w:t>
            </w:r>
            <w:r w:rsidR="00E12A3F">
              <w:rPr>
                <w:b/>
                <w:bCs/>
              </w:rPr>
              <w:t>APTECH TARIQ ROAD</w:t>
            </w:r>
          </w:p>
        </w:tc>
      </w:tr>
    </w:tbl>
    <w:p w14:paraId="0E8030A1" w14:textId="1EB2FFE7" w:rsidR="00F25240" w:rsidRPr="00A96382" w:rsidRDefault="0007175E" w:rsidP="00E065CB">
      <w:pPr>
        <w:pStyle w:val="Instructions"/>
      </w:pPr>
      <w:r>
        <w:t xml:space="preserve">NOTE </w:t>
      </w:r>
      <w:r w:rsidR="00990D8D" w:rsidRPr="00990D8D">
        <w:t xml:space="preserve">Web Application </w:t>
      </w:r>
      <w:r w:rsidR="00E065CB" w:rsidRPr="00990D8D">
        <w:t>Development</w:t>
      </w:r>
      <w:r w:rsidR="00E065CB" w:rsidRPr="00C02D48">
        <w:t xml:space="preserve"> </w:t>
      </w:r>
      <w:r w:rsidR="00E065CB">
        <w:t>is</w:t>
      </w:r>
      <w:r w:rsidR="00A46C8E">
        <w:t xml:space="preserve"> Well Known as </w:t>
      </w:r>
      <w:r w:rsidR="00E065CB">
        <w:t>PHP in</w:t>
      </w:r>
      <w:r w:rsidR="00A46C8E">
        <w:t xml:space="preserve"> </w:t>
      </w:r>
      <w:r w:rsidR="00A46C8E" w:rsidRPr="00263194">
        <w:rPr>
          <w:b/>
          <w:bCs/>
          <w:color w:val="FF0000"/>
        </w:rPr>
        <w:t xml:space="preserve">ACCP </w:t>
      </w:r>
      <w:r w:rsidR="00ED3710" w:rsidRPr="00263194">
        <w:rPr>
          <w:b/>
          <w:bCs/>
          <w:color w:val="FF0000"/>
        </w:rPr>
        <w:t>PRIME HDSE1</w:t>
      </w:r>
      <w:r w:rsidR="00A46C8E" w:rsidRPr="00263194">
        <w:rPr>
          <w:color w:val="FF0000"/>
        </w:rPr>
        <w:t xml:space="preserve"> </w:t>
      </w:r>
      <w:r w:rsidR="00E065CB">
        <w:t>No</w:t>
      </w:r>
      <w:r w:rsidR="00263194">
        <w:t xml:space="preserve"> of </w:t>
      </w:r>
      <w:r w:rsidR="00ED3710">
        <w:t>Questions</w:t>
      </w:r>
      <w:r w:rsidR="00E065CB">
        <w:t>: -</w:t>
      </w:r>
      <w:r w:rsidR="00263194">
        <w:t xml:space="preserve"> </w:t>
      </w:r>
      <w:r w:rsidR="006F48B1">
        <w:rPr>
          <w:b/>
          <w:bCs/>
        </w:rPr>
        <w:t>3</w:t>
      </w:r>
      <w:r w:rsidR="00E065CB">
        <w:rPr>
          <w:b/>
          <w:bCs/>
        </w:rPr>
        <w:t>3</w:t>
      </w:r>
      <w:r w:rsidR="00E065CB">
        <w:rPr>
          <w:b/>
          <w:bCs/>
        </w:rPr>
        <w:tab/>
      </w:r>
    </w:p>
    <w:p w14:paraId="66D637C0" w14:textId="77777777" w:rsidR="004E009E" w:rsidRPr="00B0333E" w:rsidRDefault="004E009E" w:rsidP="004E009E">
      <w:pPr>
        <w:pStyle w:val="Question"/>
      </w:pPr>
      <w:r w:rsidRPr="004E009E">
        <w:rPr>
          <w:rFonts w:ascii="Arial" w:hAnsi="Arial" w:cs="Arial"/>
          <w:color w:val="444444"/>
          <w:sz w:val="22"/>
          <w:szCs w:val="22"/>
          <w:shd w:val="clear" w:color="auto" w:fill="FFFFFF"/>
        </w:rPr>
        <w:t>In order to run a PHP script, we need</w:t>
      </w:r>
    </w:p>
    <w:p w14:paraId="4325A17C" w14:textId="77777777" w:rsidR="004E009E" w:rsidRPr="004E009E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E009E">
        <w:rPr>
          <w:rFonts w:ascii="Arial" w:hAnsi="Arial" w:cs="Arial"/>
          <w:color w:val="444444"/>
          <w:sz w:val="22"/>
          <w:shd w:val="clear" w:color="auto" w:fill="FFFFFF"/>
        </w:rPr>
        <w:t>Web server</w:t>
      </w:r>
    </w:p>
    <w:p w14:paraId="15B0D8A2" w14:textId="77777777" w:rsidR="004E009E" w:rsidRPr="004E009E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E009E">
        <w:rPr>
          <w:rFonts w:ascii="Arial" w:hAnsi="Arial" w:cs="Arial"/>
          <w:color w:val="444444"/>
          <w:sz w:val="22"/>
          <w:shd w:val="clear" w:color="auto" w:fill="FFFFFF"/>
        </w:rPr>
        <w:t>PHP installed</w:t>
      </w:r>
    </w:p>
    <w:p w14:paraId="3C737660" w14:textId="77777777" w:rsidR="004E009E" w:rsidRPr="004E009E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E009E">
        <w:rPr>
          <w:rFonts w:ascii="Arial" w:hAnsi="Arial" w:cs="Arial"/>
          <w:color w:val="444444"/>
          <w:sz w:val="22"/>
          <w:shd w:val="clear" w:color="auto" w:fill="FFFFFF"/>
        </w:rPr>
        <w:t>MySQL installed</w:t>
      </w:r>
    </w:p>
    <w:p w14:paraId="34910B34" w14:textId="77777777" w:rsidR="004E009E" w:rsidRPr="00E75D1F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E75D1F">
        <w:rPr>
          <w:rFonts w:ascii="Arial" w:hAnsi="Arial" w:cs="Arial"/>
          <w:color w:val="444444"/>
          <w:sz w:val="22"/>
          <w:shd w:val="clear" w:color="auto" w:fill="FFFFFF"/>
        </w:rPr>
        <w:t>All of them</w:t>
      </w:r>
    </w:p>
    <w:p w14:paraId="3B67AAEC" w14:textId="77777777" w:rsidR="004E009E" w:rsidRDefault="004E009E" w:rsidP="004E009E">
      <w:pPr>
        <w:pStyle w:val="Question"/>
        <w:tabs>
          <w:tab w:val="clear" w:pos="720"/>
          <w:tab w:val="num" w:pos="360"/>
        </w:tabs>
        <w:ind w:left="360" w:hanging="360"/>
      </w:pPr>
      <w:r>
        <w:t xml:space="preserve">The _____________ operators enable us to combine two or more test expression in a condition. </w:t>
      </w:r>
    </w:p>
    <w:p w14:paraId="13150231" w14:textId="77777777" w:rsidR="004E009E" w:rsidRPr="004E009E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E009E">
        <w:rPr>
          <w:rFonts w:ascii="Arial" w:hAnsi="Arial" w:cs="Arial"/>
          <w:color w:val="444444"/>
          <w:sz w:val="22"/>
          <w:shd w:val="clear" w:color="auto" w:fill="FFFFFF"/>
        </w:rPr>
        <w:t>Bitwise</w:t>
      </w:r>
    </w:p>
    <w:p w14:paraId="2801DF34" w14:textId="77777777" w:rsidR="004E009E" w:rsidRPr="00E75D1F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E75D1F">
        <w:rPr>
          <w:rFonts w:ascii="Arial" w:hAnsi="Arial" w:cs="Arial"/>
          <w:color w:val="444444"/>
          <w:sz w:val="22"/>
          <w:shd w:val="clear" w:color="auto" w:fill="FFFFFF"/>
        </w:rPr>
        <w:t>Logical</w:t>
      </w:r>
    </w:p>
    <w:p w14:paraId="6ADC99B7" w14:textId="77777777" w:rsidR="004E009E" w:rsidRPr="004E009E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E009E">
        <w:rPr>
          <w:rFonts w:ascii="Arial" w:hAnsi="Arial" w:cs="Arial"/>
          <w:color w:val="444444"/>
          <w:sz w:val="22"/>
          <w:shd w:val="clear" w:color="auto" w:fill="FFFFFF"/>
        </w:rPr>
        <w:t>Relational</w:t>
      </w:r>
    </w:p>
    <w:p w14:paraId="2C01FACA" w14:textId="77777777" w:rsidR="004E009E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E009E">
        <w:rPr>
          <w:rFonts w:ascii="Arial" w:hAnsi="Arial" w:cs="Arial"/>
          <w:color w:val="444444"/>
          <w:sz w:val="22"/>
          <w:shd w:val="clear" w:color="auto" w:fill="FFFFFF"/>
        </w:rPr>
        <w:t>Arithmetic</w:t>
      </w:r>
    </w:p>
    <w:p w14:paraId="62FEF438" w14:textId="77777777" w:rsidR="004E009E" w:rsidRDefault="004E009E" w:rsidP="004E009E">
      <w:pPr>
        <w:pStyle w:val="Question"/>
        <w:rPr>
          <w:shd w:val="clear" w:color="auto" w:fill="FFFFFF"/>
        </w:rPr>
      </w:pPr>
      <w:r w:rsidRPr="004E009E">
        <w:rPr>
          <w:shd w:val="clear" w:color="auto" w:fill="FFFFFF"/>
        </w:rPr>
        <w:t>_____________ simplifies complex conditions into one-line statements.</w:t>
      </w:r>
    </w:p>
    <w:p w14:paraId="69EBE434" w14:textId="77777777" w:rsidR="004E009E" w:rsidRPr="004E009E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E009E">
        <w:rPr>
          <w:rFonts w:ascii="Arial" w:hAnsi="Arial" w:cs="Arial"/>
          <w:color w:val="444444"/>
          <w:sz w:val="22"/>
          <w:shd w:val="clear" w:color="auto" w:fill="FFFFFF"/>
        </w:rPr>
        <w:t>If statement</w:t>
      </w:r>
    </w:p>
    <w:p w14:paraId="199E9342" w14:textId="77777777" w:rsidR="004E009E" w:rsidRPr="004E009E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E009E">
        <w:rPr>
          <w:rFonts w:ascii="Arial" w:hAnsi="Arial" w:cs="Arial"/>
          <w:color w:val="444444"/>
          <w:sz w:val="22"/>
          <w:shd w:val="clear" w:color="auto" w:fill="FFFFFF"/>
        </w:rPr>
        <w:t>Switch statement</w:t>
      </w:r>
    </w:p>
    <w:p w14:paraId="738401D2" w14:textId="77777777" w:rsidR="004E009E" w:rsidRPr="004E009E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E009E">
        <w:rPr>
          <w:rFonts w:ascii="Arial" w:hAnsi="Arial" w:cs="Arial"/>
          <w:color w:val="444444"/>
          <w:sz w:val="22"/>
          <w:shd w:val="clear" w:color="auto" w:fill="FFFFFF"/>
        </w:rPr>
        <w:t>Conditional statement</w:t>
      </w:r>
    </w:p>
    <w:p w14:paraId="2A46D3FF" w14:textId="77777777" w:rsidR="004E009E" w:rsidRPr="00E75D1F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E75D1F">
        <w:rPr>
          <w:rFonts w:ascii="Arial" w:hAnsi="Arial" w:cs="Arial"/>
          <w:color w:val="444444"/>
          <w:sz w:val="22"/>
          <w:shd w:val="clear" w:color="auto" w:fill="FFFFFF"/>
        </w:rPr>
        <w:t>Ternary Operator</w:t>
      </w:r>
    </w:p>
    <w:p w14:paraId="7A3F971A" w14:textId="77777777" w:rsidR="004E009E" w:rsidRDefault="004E009E" w:rsidP="004E009E">
      <w:pPr>
        <w:pStyle w:val="Question"/>
        <w:rPr>
          <w:shd w:val="clear" w:color="auto" w:fill="FFFFFF"/>
        </w:rPr>
      </w:pPr>
      <w:r w:rsidRPr="004E009E">
        <w:rPr>
          <w:shd w:val="clear" w:color="auto" w:fill="FFFFFF"/>
        </w:rPr>
        <w:t>The _____________ statement ends the loop and the control is passed to the statement following the loop body.</w:t>
      </w:r>
    </w:p>
    <w:p w14:paraId="7494CCDC" w14:textId="77777777" w:rsidR="004E009E" w:rsidRPr="00E75D1F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E75D1F">
        <w:rPr>
          <w:rFonts w:ascii="Arial" w:hAnsi="Arial" w:cs="Arial"/>
          <w:color w:val="444444"/>
          <w:sz w:val="22"/>
          <w:shd w:val="clear" w:color="auto" w:fill="FFFFFF"/>
        </w:rPr>
        <w:t>Exit</w:t>
      </w:r>
    </w:p>
    <w:p w14:paraId="0B83FD0D" w14:textId="77777777" w:rsidR="004E009E" w:rsidRPr="004E009E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E009E">
        <w:rPr>
          <w:rFonts w:ascii="Arial" w:hAnsi="Arial" w:cs="Arial"/>
          <w:color w:val="444444"/>
          <w:sz w:val="22"/>
          <w:shd w:val="clear" w:color="auto" w:fill="FFFFFF"/>
        </w:rPr>
        <w:t>Break</w:t>
      </w:r>
    </w:p>
    <w:p w14:paraId="618F8934" w14:textId="77777777" w:rsidR="004E009E" w:rsidRPr="004E009E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E009E">
        <w:rPr>
          <w:rFonts w:ascii="Arial" w:hAnsi="Arial" w:cs="Arial"/>
          <w:color w:val="444444"/>
          <w:sz w:val="22"/>
          <w:shd w:val="clear" w:color="auto" w:fill="FFFFFF"/>
        </w:rPr>
        <w:t>Continue</w:t>
      </w:r>
    </w:p>
    <w:p w14:paraId="5A8F738B" w14:textId="77777777" w:rsidR="004E009E" w:rsidRPr="004E009E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E009E">
        <w:rPr>
          <w:rFonts w:ascii="Arial" w:hAnsi="Arial" w:cs="Arial"/>
          <w:color w:val="444444"/>
          <w:sz w:val="22"/>
          <w:shd w:val="clear" w:color="auto" w:fill="FFFFFF"/>
        </w:rPr>
        <w:lastRenderedPageBreak/>
        <w:t>None of them</w:t>
      </w:r>
    </w:p>
    <w:p w14:paraId="4C508BAA" w14:textId="77777777" w:rsidR="004E009E" w:rsidRDefault="004E009E" w:rsidP="004E009E">
      <w:pPr>
        <w:pStyle w:val="Question"/>
        <w:rPr>
          <w:shd w:val="clear" w:color="auto" w:fill="FFFFFF"/>
        </w:rPr>
      </w:pPr>
      <w:r w:rsidRPr="004E009E">
        <w:rPr>
          <w:shd w:val="clear" w:color="auto" w:fill="FFFFFF"/>
        </w:rPr>
        <w:t>Recursion is _____________</w:t>
      </w:r>
    </w:p>
    <w:p w14:paraId="490ACF60" w14:textId="77777777" w:rsidR="004E009E" w:rsidRPr="004E009E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E009E">
        <w:rPr>
          <w:rFonts w:ascii="Arial" w:hAnsi="Arial" w:cs="Arial"/>
          <w:color w:val="444444"/>
          <w:sz w:val="22"/>
          <w:shd w:val="clear" w:color="auto" w:fill="FFFFFF"/>
        </w:rPr>
        <w:t>One function calling another function several time</w:t>
      </w:r>
    </w:p>
    <w:p w14:paraId="3EC26ED1" w14:textId="77777777" w:rsidR="004E009E" w:rsidRPr="00E75D1F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E75D1F">
        <w:rPr>
          <w:rFonts w:ascii="Arial" w:hAnsi="Arial" w:cs="Arial"/>
          <w:color w:val="444444"/>
          <w:sz w:val="22"/>
          <w:shd w:val="clear" w:color="auto" w:fill="FFFFFF"/>
        </w:rPr>
        <w:t>A function calling itself number of times</w:t>
      </w:r>
    </w:p>
    <w:p w14:paraId="442212B4" w14:textId="77777777" w:rsidR="004E009E" w:rsidRPr="004E009E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E009E">
        <w:rPr>
          <w:rFonts w:ascii="Arial" w:hAnsi="Arial" w:cs="Arial"/>
          <w:color w:val="444444"/>
          <w:sz w:val="22"/>
          <w:shd w:val="clear" w:color="auto" w:fill="FFFFFF"/>
        </w:rPr>
        <w:t>Two functions calling the same function</w:t>
      </w:r>
    </w:p>
    <w:p w14:paraId="6A3467DE" w14:textId="77777777" w:rsidR="004E009E" w:rsidRPr="00B0333E" w:rsidRDefault="004E009E" w:rsidP="004E009E">
      <w:pPr>
        <w:pStyle w:val="Question"/>
      </w:pPr>
      <w:r w:rsidRPr="00B0333E">
        <w:t> _____________ Function operates on numerical data.</w:t>
      </w:r>
      <w:r>
        <w:t xml:space="preserve"> </w:t>
      </w:r>
      <w:r w:rsidRPr="00495F43">
        <w:rPr>
          <w:color w:val="00B050"/>
        </w:rPr>
        <w:t>(ok)</w:t>
      </w:r>
    </w:p>
    <w:p w14:paraId="77819FBD" w14:textId="77777777" w:rsidR="004E009E" w:rsidRPr="00E75D1F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E75D1F">
        <w:rPr>
          <w:rFonts w:ascii="Arial" w:hAnsi="Arial" w:cs="Arial"/>
          <w:color w:val="444444"/>
          <w:sz w:val="22"/>
          <w:shd w:val="clear" w:color="auto" w:fill="FFFFFF"/>
        </w:rPr>
        <w:t>Mathematical</w:t>
      </w:r>
    </w:p>
    <w:p w14:paraId="42DA0BAC" w14:textId="77777777" w:rsidR="004E009E" w:rsidRPr="004E009E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E009E">
        <w:rPr>
          <w:rFonts w:ascii="Arial" w:hAnsi="Arial" w:cs="Arial"/>
          <w:color w:val="444444"/>
          <w:sz w:val="22"/>
          <w:shd w:val="clear" w:color="auto" w:fill="FFFFFF"/>
        </w:rPr>
        <w:t>String</w:t>
      </w:r>
    </w:p>
    <w:p w14:paraId="41FEA29F" w14:textId="77777777" w:rsidR="004E009E" w:rsidRPr="004E009E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E009E">
        <w:rPr>
          <w:rFonts w:ascii="Arial" w:hAnsi="Arial" w:cs="Arial"/>
          <w:color w:val="444444"/>
          <w:sz w:val="22"/>
          <w:shd w:val="clear" w:color="auto" w:fill="FFFFFF"/>
        </w:rPr>
        <w:t>Date</w:t>
      </w:r>
    </w:p>
    <w:p w14:paraId="60B17F22" w14:textId="77777777" w:rsidR="004E009E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E009E">
        <w:rPr>
          <w:rFonts w:ascii="Arial" w:hAnsi="Arial" w:cs="Arial"/>
          <w:color w:val="444444"/>
          <w:sz w:val="22"/>
          <w:shd w:val="clear" w:color="auto" w:fill="FFFFFF"/>
        </w:rPr>
        <w:t>None of them</w:t>
      </w:r>
    </w:p>
    <w:p w14:paraId="14671F3C" w14:textId="510341BD" w:rsidR="004E009E" w:rsidRDefault="004E009E" w:rsidP="004E009E">
      <w:pPr>
        <w:pStyle w:val="Question"/>
        <w:rPr>
          <w:shd w:val="clear" w:color="auto" w:fill="FFFFFF"/>
        </w:rPr>
      </w:pPr>
      <w:r w:rsidRPr="004E009E">
        <w:rPr>
          <w:shd w:val="clear" w:color="auto" w:fill="FFFFFF"/>
        </w:rPr>
        <w:t xml:space="preserve">Which of the following ways are used by apache web server to authenticate a HTTP </w:t>
      </w:r>
      <w:proofErr w:type="gramStart"/>
      <w:r w:rsidRPr="004E009E">
        <w:rPr>
          <w:shd w:val="clear" w:color="auto" w:fill="FFFFFF"/>
        </w:rPr>
        <w:t>request?</w:t>
      </w:r>
      <w:r w:rsidR="00450E94">
        <w:rPr>
          <w:shd w:val="clear" w:color="auto" w:fill="FFFFFF"/>
        </w:rPr>
        <w:t>(</w:t>
      </w:r>
      <w:proofErr w:type="gramEnd"/>
      <w:r w:rsidR="00450E94">
        <w:rPr>
          <w:shd w:val="clear" w:color="auto" w:fill="FFFFFF"/>
        </w:rPr>
        <w:t>3-Answer)</w:t>
      </w:r>
    </w:p>
    <w:p w14:paraId="5325F924" w14:textId="77777777" w:rsidR="004E009E" w:rsidRPr="00450E94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>Access Control</w:t>
      </w:r>
    </w:p>
    <w:p w14:paraId="72D3CAB1" w14:textId="77777777" w:rsidR="004E009E" w:rsidRPr="00450E94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>Authentication</w:t>
      </w:r>
    </w:p>
    <w:p w14:paraId="4213E8BA" w14:textId="77777777" w:rsidR="004E009E" w:rsidRPr="00450E94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>Authorization</w:t>
      </w:r>
    </w:p>
    <w:p w14:paraId="10D40E4D" w14:textId="77777777" w:rsidR="004E009E" w:rsidRPr="004E009E" w:rsidRDefault="004E009E" w:rsidP="004E009E">
      <w:pPr>
        <w:pStyle w:val="Answer"/>
        <w:ind w:left="1080"/>
      </w:pPr>
      <w:r w:rsidRPr="004E009E">
        <w:rPr>
          <w:rFonts w:ascii="Arial" w:hAnsi="Arial" w:cs="Arial"/>
          <w:color w:val="444444"/>
          <w:sz w:val="22"/>
          <w:shd w:val="clear" w:color="auto" w:fill="FFFFFF"/>
        </w:rPr>
        <w:t>Validation</w:t>
      </w:r>
    </w:p>
    <w:p w14:paraId="32355493" w14:textId="77777777" w:rsidR="004E009E" w:rsidRPr="004E009E" w:rsidRDefault="004E009E" w:rsidP="004E009E">
      <w:pPr>
        <w:pStyle w:val="Question"/>
        <w:rPr>
          <w:shd w:val="clear" w:color="auto" w:fill="FFFFFF"/>
        </w:rPr>
      </w:pPr>
      <w:r w:rsidRPr="004E009E">
        <w:t xml:space="preserve"> PHP is a case sensitive</w:t>
      </w:r>
    </w:p>
    <w:p w14:paraId="42FA5282" w14:textId="77777777" w:rsidR="004E009E" w:rsidRPr="00450E94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>True</w:t>
      </w:r>
    </w:p>
    <w:p w14:paraId="183C2D88" w14:textId="77777777" w:rsidR="004E009E" w:rsidRPr="004E009E" w:rsidRDefault="004E009E" w:rsidP="004E009E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E009E">
        <w:rPr>
          <w:rFonts w:ascii="Arial" w:hAnsi="Arial" w:cs="Arial"/>
          <w:color w:val="444444"/>
          <w:sz w:val="22"/>
          <w:shd w:val="clear" w:color="auto" w:fill="FFFFFF"/>
        </w:rPr>
        <w:t>False</w:t>
      </w:r>
    </w:p>
    <w:p w14:paraId="57AB67E3" w14:textId="77777777" w:rsidR="004E009E" w:rsidRDefault="00DE5323" w:rsidP="00DE5323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t>Which sign is used to access variable of variable in PHP?</w:t>
      </w:r>
    </w:p>
    <w:p w14:paraId="65BD531E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>$$</w:t>
      </w:r>
    </w:p>
    <w:p w14:paraId="2B2A9611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 $</w:t>
      </w:r>
    </w:p>
    <w:p w14:paraId="1BCBE0CC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 #@</w:t>
      </w:r>
    </w:p>
    <w:p w14:paraId="777BA4AF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 $|</w:t>
      </w:r>
    </w:p>
    <w:p w14:paraId="5D69BEB7" w14:textId="77777777" w:rsidR="00DE5323" w:rsidRPr="00DE5323" w:rsidRDefault="00DE5323" w:rsidP="00DE5323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lastRenderedPageBreak/>
        <w:t>. Which function is used to get ASCII value of a character in PHP ?</w:t>
      </w:r>
    </w:p>
    <w:p w14:paraId="3CC6571C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>asc()</w:t>
      </w:r>
    </w:p>
    <w:p w14:paraId="2008A4D7" w14:textId="77777777" w:rsidR="00DE5323" w:rsidRPr="00450E94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 xml:space="preserve">chr( ) </w:t>
      </w:r>
    </w:p>
    <w:p w14:paraId="06A89384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>ascii()</w:t>
      </w:r>
    </w:p>
    <w:p w14:paraId="0C2FE667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 val( ) </w:t>
      </w:r>
    </w:p>
    <w:p w14:paraId="24A6C0C8" w14:textId="77777777" w:rsidR="00DE5323" w:rsidRPr="00DE5323" w:rsidRDefault="00DE5323" w:rsidP="00DE5323">
      <w:pPr>
        <w:pStyle w:val="Question"/>
        <w:numPr>
          <w:ilvl w:val="0"/>
          <w:numId w:val="0"/>
        </w:numPr>
        <w:ind w:left="720"/>
        <w:rPr>
          <w:shd w:val="clear" w:color="auto" w:fill="FFFFFF"/>
        </w:rPr>
      </w:pPr>
    </w:p>
    <w:p w14:paraId="2C3E7773" w14:textId="77777777" w:rsidR="00DE5323" w:rsidRPr="00DE5323" w:rsidRDefault="00DE5323" w:rsidP="00DE5323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t xml:space="preserve">______ is used to unset a variable in PHP ? </w:t>
      </w:r>
    </w:p>
    <w:p w14:paraId="7379327E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delete() </w:t>
      </w:r>
    </w:p>
    <w:p w14:paraId="0B930310" w14:textId="77777777" w:rsidR="00DE5323" w:rsidRPr="00450E94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 xml:space="preserve">unset() </w:t>
      </w:r>
    </w:p>
    <w:p w14:paraId="21E936E2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>unlink()</w:t>
      </w:r>
    </w:p>
    <w:p w14:paraId="0AEB4D2D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delete(); </w:t>
      </w:r>
    </w:p>
    <w:p w14:paraId="7FFC7F5A" w14:textId="77777777" w:rsidR="00DE5323" w:rsidRDefault="00DE5323" w:rsidP="00DE5323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14AE8EE4" w14:textId="77777777" w:rsidR="00DE5323" w:rsidRPr="00DE5323" w:rsidRDefault="00DE5323" w:rsidP="00DE5323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t xml:space="preserve">Q9. How many error levels are available in PHP ? </w:t>
      </w:r>
    </w:p>
    <w:p w14:paraId="07AC8996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>20</w:t>
      </w:r>
    </w:p>
    <w:p w14:paraId="01270149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4 </w:t>
      </w:r>
    </w:p>
    <w:p w14:paraId="5068ED10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19 </w:t>
      </w:r>
    </w:p>
    <w:p w14:paraId="645B6AB5" w14:textId="77777777" w:rsidR="00DE5323" w:rsidRPr="00450E94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>16</w:t>
      </w:r>
    </w:p>
    <w:p w14:paraId="22199CA3" w14:textId="77777777" w:rsidR="00DE5323" w:rsidRPr="00DE5323" w:rsidRDefault="00DE5323" w:rsidP="00DE5323">
      <w:pPr>
        <w:pStyle w:val="Question"/>
        <w:numPr>
          <w:ilvl w:val="0"/>
          <w:numId w:val="0"/>
        </w:numPr>
        <w:ind w:left="720"/>
        <w:rPr>
          <w:shd w:val="clear" w:color="auto" w:fill="FFFFFF"/>
        </w:rPr>
      </w:pPr>
    </w:p>
    <w:p w14:paraId="4B9AEEDC" w14:textId="77777777" w:rsidR="00DE5323" w:rsidRPr="00DE5323" w:rsidRDefault="00DE5323" w:rsidP="00DE5323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t xml:space="preserve"> Q10. In which version of PHP E_STRICT Error level is introduced ?</w:t>
      </w:r>
    </w:p>
    <w:p w14:paraId="11CA3901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PHP 4 </w:t>
      </w:r>
    </w:p>
    <w:p w14:paraId="15F98EFE" w14:textId="77777777" w:rsidR="00DE5323" w:rsidRPr="00450E94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 xml:space="preserve">PHP 5 </w:t>
      </w:r>
    </w:p>
    <w:p w14:paraId="21EF5F85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>PHP 5.2</w:t>
      </w:r>
    </w:p>
    <w:p w14:paraId="77304276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PHP 7 </w:t>
      </w:r>
    </w:p>
    <w:p w14:paraId="11729E35" w14:textId="77777777" w:rsidR="00DE5323" w:rsidRPr="00DE5323" w:rsidRDefault="00DE5323" w:rsidP="00DE5323">
      <w:pPr>
        <w:pStyle w:val="Question"/>
        <w:numPr>
          <w:ilvl w:val="0"/>
          <w:numId w:val="0"/>
        </w:numPr>
        <w:ind w:left="720"/>
        <w:rPr>
          <w:shd w:val="clear" w:color="auto" w:fill="FFFFFF"/>
        </w:rPr>
      </w:pPr>
    </w:p>
    <w:p w14:paraId="752C1C1C" w14:textId="77777777" w:rsidR="00DE5323" w:rsidRPr="00DE5323" w:rsidRDefault="00DE5323" w:rsidP="00DE5323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lastRenderedPageBreak/>
        <w:t>Which function in PHP is used to get the length of string variable?</w:t>
      </w:r>
    </w:p>
    <w:p w14:paraId="383F5B9A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count() </w:t>
      </w:r>
    </w:p>
    <w:p w14:paraId="71A9FF7B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strcount </w:t>
      </w:r>
    </w:p>
    <w:p w14:paraId="21BAF80A" w14:textId="77777777" w:rsidR="00DE5323" w:rsidRPr="00450E94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 xml:space="preserve">strlen </w:t>
      </w:r>
    </w:p>
    <w:p w14:paraId="1CCA4FE8" w14:textId="77777777" w:rsidR="00DE5323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len </w:t>
      </w:r>
    </w:p>
    <w:p w14:paraId="18683A92" w14:textId="77777777" w:rsidR="00DE5323" w:rsidRPr="00DE5323" w:rsidRDefault="00DE5323" w:rsidP="00DE5323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t xml:space="preserve">Which of the below symbols is a newline character? </w:t>
      </w:r>
    </w:p>
    <w:p w14:paraId="719BAADC" w14:textId="77777777" w:rsidR="00DE5323" w:rsidRPr="00450E94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 xml:space="preserve">\n </w:t>
      </w:r>
    </w:p>
    <w:p w14:paraId="7BF6A01F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\r </w:t>
      </w:r>
    </w:p>
    <w:p w14:paraId="3F69BC2C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/n </w:t>
      </w:r>
    </w:p>
    <w:p w14:paraId="5664C803" w14:textId="77777777" w:rsidR="00DE5323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/r </w:t>
      </w:r>
    </w:p>
    <w:p w14:paraId="735A07BC" w14:textId="77777777" w:rsidR="00DE5323" w:rsidRPr="003C6826" w:rsidRDefault="00DE5323" w:rsidP="003C6826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t xml:space="preserve">Who is the father of PHP? </w:t>
      </w:r>
    </w:p>
    <w:p w14:paraId="5FE79FAC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Drek Kolkevi </w:t>
      </w:r>
    </w:p>
    <w:p w14:paraId="53E5645F" w14:textId="77777777" w:rsidR="00DE5323" w:rsidRPr="00450E94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 xml:space="preserve">Rasmus Lerdorf </w:t>
      </w:r>
    </w:p>
    <w:p w14:paraId="22487704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Willam Makepiece </w:t>
      </w:r>
    </w:p>
    <w:p w14:paraId="510A9A83" w14:textId="77777777" w:rsidR="00DE5323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List Barely </w:t>
      </w:r>
    </w:p>
    <w:p w14:paraId="1ED66710" w14:textId="77777777" w:rsidR="00DE5323" w:rsidRPr="00DE5323" w:rsidRDefault="00DE5323" w:rsidP="00DE5323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t xml:space="preserve">Type Hinting was introduced in which version of PHP? </w:t>
      </w:r>
    </w:p>
    <w:p w14:paraId="223C91A1" w14:textId="77777777" w:rsidR="00DE5323" w:rsidRPr="00450E94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 xml:space="preserve">PHP 5 </w:t>
      </w:r>
    </w:p>
    <w:p w14:paraId="08AB858A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PHP 5.3 </w:t>
      </w:r>
    </w:p>
    <w:p w14:paraId="372EAD84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PHP 4 </w:t>
      </w:r>
    </w:p>
    <w:p w14:paraId="14C36524" w14:textId="77777777" w:rsidR="00DE5323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PHP 6 </w:t>
      </w:r>
    </w:p>
    <w:p w14:paraId="270BD4CC" w14:textId="77777777" w:rsidR="00DE5323" w:rsidRPr="003C6826" w:rsidRDefault="00DE5323" w:rsidP="003C6826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t xml:space="preserve">A function in PHP which starts with __ (double underscore) is known as __________ . </w:t>
      </w:r>
    </w:p>
    <w:p w14:paraId="0BEF4ADD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Inbuilt Function </w:t>
      </w:r>
    </w:p>
    <w:p w14:paraId="7617AEF6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Default Function </w:t>
      </w:r>
    </w:p>
    <w:p w14:paraId="05A019CB" w14:textId="77777777" w:rsidR="00DE5323" w:rsidRPr="00450E94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 xml:space="preserve">Magic Function </w:t>
      </w:r>
    </w:p>
    <w:p w14:paraId="6A0A2F20" w14:textId="77777777" w:rsidR="00DE5323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User Defined Function </w:t>
      </w:r>
    </w:p>
    <w:p w14:paraId="23BEC92D" w14:textId="77777777" w:rsidR="00DE5323" w:rsidRPr="00DE5323" w:rsidRDefault="00DE5323" w:rsidP="00DE5323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lastRenderedPageBreak/>
        <w:t xml:space="preserve">Which of the following PHP functions accepts any number of parameters? </w:t>
      </w:r>
    </w:p>
    <w:p w14:paraId="6938820F" w14:textId="77777777" w:rsidR="00DE5323" w:rsidRPr="00DE5323" w:rsidRDefault="00DE5323" w:rsidP="00DE5323">
      <w:pPr>
        <w:pStyle w:val="Answer"/>
        <w:numPr>
          <w:ilvl w:val="0"/>
          <w:numId w:val="0"/>
        </w:numPr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</w:p>
    <w:p w14:paraId="37E27AED" w14:textId="77777777" w:rsidR="00DE5323" w:rsidRPr="00450E94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 xml:space="preserve">func_get_args() </w:t>
      </w:r>
    </w:p>
    <w:p w14:paraId="0692AB25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func_get_argv() </w:t>
      </w:r>
    </w:p>
    <w:p w14:paraId="43BC6423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get_argv() </w:t>
      </w:r>
    </w:p>
    <w:p w14:paraId="2D5A674F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get_argc() </w:t>
      </w:r>
    </w:p>
    <w:p w14:paraId="003A1E51" w14:textId="77777777" w:rsidR="00DE5323" w:rsidRPr="00DE5323" w:rsidRDefault="00DE5323" w:rsidP="00DE5323">
      <w:pPr>
        <w:pStyle w:val="Question"/>
        <w:numPr>
          <w:ilvl w:val="0"/>
          <w:numId w:val="0"/>
        </w:numPr>
        <w:ind w:left="720"/>
        <w:rPr>
          <w:shd w:val="clear" w:color="auto" w:fill="FFFFFF"/>
        </w:rPr>
      </w:pPr>
    </w:p>
    <w:p w14:paraId="50A9AA05" w14:textId="77777777" w:rsidR="00DE5323" w:rsidRPr="00DE5323" w:rsidRDefault="00DE5323" w:rsidP="00DE5323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t xml:space="preserve">PHP’s numerically indexed array begin with position ___________ . </w:t>
      </w:r>
    </w:p>
    <w:p w14:paraId="17EC5C2F" w14:textId="77777777" w:rsidR="00DE5323" w:rsidRPr="00DE5323" w:rsidRDefault="00DE5323" w:rsidP="00DE5323">
      <w:pPr>
        <w:pStyle w:val="Question"/>
        <w:numPr>
          <w:ilvl w:val="0"/>
          <w:numId w:val="0"/>
        </w:numPr>
        <w:ind w:left="720"/>
        <w:rPr>
          <w:shd w:val="clear" w:color="auto" w:fill="FFFFFF"/>
        </w:rPr>
      </w:pPr>
    </w:p>
    <w:p w14:paraId="61993B2F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-1 </w:t>
      </w:r>
    </w:p>
    <w:p w14:paraId="4E80582F" w14:textId="77777777" w:rsidR="00DE5323" w:rsidRPr="0091056B" w:rsidRDefault="00DE5323" w:rsidP="00DE5323">
      <w:pPr>
        <w:pStyle w:val="Answer"/>
        <w:ind w:left="1080"/>
        <w:rPr>
          <w:rFonts w:ascii="Arial" w:hAnsi="Arial" w:cs="Arial"/>
          <w:color w:val="00B050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>0</w:t>
      </w:r>
      <w:r w:rsidRPr="00DE5323">
        <w:rPr>
          <w:rFonts w:ascii="Arial" w:hAnsi="Arial" w:cs="Arial"/>
          <w:color w:val="00B050"/>
          <w:sz w:val="22"/>
          <w:shd w:val="clear" w:color="auto" w:fill="FFFFFF"/>
        </w:rPr>
        <w:t xml:space="preserve"> </w:t>
      </w:r>
    </w:p>
    <w:p w14:paraId="2CC3E24F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1 </w:t>
      </w:r>
    </w:p>
    <w:p w14:paraId="71CDC55E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2 </w:t>
      </w:r>
    </w:p>
    <w:p w14:paraId="7E198ABA" w14:textId="77777777" w:rsidR="00DE5323" w:rsidRPr="00DE5323" w:rsidRDefault="00DE5323" w:rsidP="00DE5323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t xml:space="preserve">Which of the functions is used to sort an array in descending order? </w:t>
      </w:r>
    </w:p>
    <w:p w14:paraId="34EBEAD8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asort() </w:t>
      </w:r>
    </w:p>
    <w:p w14:paraId="599D4240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sort() </w:t>
      </w:r>
    </w:p>
    <w:p w14:paraId="01036CAB" w14:textId="77777777" w:rsidR="00DE5323" w:rsidRPr="00450E94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 xml:space="preserve">rsort() </w:t>
      </w:r>
    </w:p>
    <w:p w14:paraId="7B6C804F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dsort() </w:t>
      </w:r>
    </w:p>
    <w:p w14:paraId="0C834CA4" w14:textId="77777777" w:rsidR="00DE5323" w:rsidRPr="00DE5323" w:rsidRDefault="00DE5323" w:rsidP="00DE5323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t xml:space="preserve">Which one of the following property scopes is not supported by PHP? </w:t>
      </w:r>
    </w:p>
    <w:p w14:paraId="241FEAD9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public </w:t>
      </w:r>
    </w:p>
    <w:p w14:paraId="7781544E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final </w:t>
      </w:r>
    </w:p>
    <w:p w14:paraId="378C2D7F" w14:textId="77777777" w:rsidR="00DE5323" w:rsidRPr="00450E94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 xml:space="preserve">friendly </w:t>
      </w:r>
    </w:p>
    <w:p w14:paraId="17BA300A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static </w:t>
      </w:r>
    </w:p>
    <w:p w14:paraId="5CD1AD5F" w14:textId="77777777" w:rsidR="00DE5323" w:rsidRPr="00DE5323" w:rsidRDefault="00DE5323" w:rsidP="00DE5323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t>PHP stands for</w:t>
      </w:r>
      <w:r>
        <w:rPr>
          <w:shd w:val="clear" w:color="auto" w:fill="FFFFFF"/>
        </w:rPr>
        <w:t xml:space="preserve">  </w:t>
      </w:r>
      <w:r w:rsidRPr="00DE5323">
        <w:rPr>
          <w:shd w:val="clear" w:color="auto" w:fill="FFFFFF"/>
        </w:rPr>
        <w:t xml:space="preserve">.......... </w:t>
      </w:r>
    </w:p>
    <w:p w14:paraId="72F50920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lastRenderedPageBreak/>
        <w:t>Personal Home Page</w:t>
      </w:r>
    </w:p>
    <w:p w14:paraId="3D6BF4E1" w14:textId="77777777" w:rsidR="00DE5323" w:rsidRPr="00450E94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>PHP Hypertext Preprocessor</w:t>
      </w:r>
    </w:p>
    <w:p w14:paraId="719E3713" w14:textId="77777777" w:rsidR="00DE5323" w:rsidRP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>Pro Hypertext Preprocessor</w:t>
      </w:r>
    </w:p>
    <w:p w14:paraId="5DB3BDD9" w14:textId="77777777" w:rsidR="00DE5323" w:rsidRDefault="00DE5323" w:rsidP="00DE5323">
      <w:pPr>
        <w:pStyle w:val="Answer"/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None of the above </w:t>
      </w:r>
    </w:p>
    <w:p w14:paraId="5387280A" w14:textId="77777777" w:rsidR="00DE5323" w:rsidRDefault="00DE5323" w:rsidP="00DE5323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0317EB4B" w14:textId="77777777" w:rsidR="003C6826" w:rsidRPr="003C6826" w:rsidRDefault="00DE5323" w:rsidP="003C6826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t xml:space="preserve">PHP files have a default file extension of ............. </w:t>
      </w:r>
    </w:p>
    <w:p w14:paraId="47AA3FB0" w14:textId="77777777" w:rsidR="003C6826" w:rsidRPr="003C6826" w:rsidRDefault="003C6826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3C6826">
        <w:rPr>
          <w:rFonts w:ascii="Arial" w:hAnsi="Arial" w:cs="Arial"/>
          <w:color w:val="444444"/>
          <w:sz w:val="22"/>
          <w:shd w:val="clear" w:color="auto" w:fill="FFFFFF"/>
        </w:rPr>
        <w:t>.</w:t>
      </w:r>
      <w:r w:rsidR="00DE5323"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xml </w:t>
      </w:r>
    </w:p>
    <w:p w14:paraId="695A198E" w14:textId="77777777" w:rsidR="003C6826" w:rsidRPr="003C6826" w:rsidRDefault="003C6826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3C6826">
        <w:rPr>
          <w:rFonts w:ascii="Arial" w:hAnsi="Arial" w:cs="Arial"/>
          <w:color w:val="444444"/>
          <w:sz w:val="22"/>
          <w:shd w:val="clear" w:color="auto" w:fill="FFFFFF"/>
        </w:rPr>
        <w:t>.</w:t>
      </w:r>
      <w:r w:rsidR="00DE5323"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html </w:t>
      </w:r>
    </w:p>
    <w:p w14:paraId="40934C87" w14:textId="77777777" w:rsidR="003C6826" w:rsidRPr="00450E94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 xml:space="preserve">.php </w:t>
      </w:r>
    </w:p>
    <w:p w14:paraId="6DEBBF1E" w14:textId="77777777" w:rsidR="003C6826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.py </w:t>
      </w:r>
    </w:p>
    <w:p w14:paraId="080FC735" w14:textId="77777777" w:rsidR="003C6826" w:rsidRPr="003C6826" w:rsidRDefault="00DE5323" w:rsidP="003C6826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t xml:space="preserve">Which of the following is/are a PHP code editor? </w:t>
      </w:r>
    </w:p>
    <w:p w14:paraId="6059DF8B" w14:textId="77777777" w:rsidR="003C6826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Notepad ++ </w:t>
      </w:r>
    </w:p>
    <w:p w14:paraId="72E1C689" w14:textId="77777777" w:rsidR="003C6826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VS Code Editor </w:t>
      </w:r>
    </w:p>
    <w:p w14:paraId="5A8A7D50" w14:textId="77777777" w:rsidR="003C6826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Sublime Text </w:t>
      </w:r>
    </w:p>
    <w:p w14:paraId="0DF65689" w14:textId="77777777" w:rsidR="003C6826" w:rsidRPr="00450E94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 xml:space="preserve">All of the above </w:t>
      </w:r>
    </w:p>
    <w:p w14:paraId="3E626B89" w14:textId="77777777" w:rsidR="003C6826" w:rsidRPr="003C6826" w:rsidRDefault="00DE5323" w:rsidP="003C6826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t xml:space="preserve">How to define a function in PHP? </w:t>
      </w:r>
    </w:p>
    <w:p w14:paraId="60C42F39" w14:textId="77777777" w:rsidR="003C6826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function {function body} </w:t>
      </w:r>
    </w:p>
    <w:p w14:paraId="61549058" w14:textId="77777777" w:rsidR="003C6826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functionName(parameters) {function body} </w:t>
      </w:r>
    </w:p>
    <w:p w14:paraId="04327CBA" w14:textId="77777777" w:rsidR="003C6826" w:rsidRPr="00450E94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 xml:space="preserve">function functionName(parameters) {function body} </w:t>
      </w:r>
    </w:p>
    <w:p w14:paraId="1FE7AF9C" w14:textId="77777777" w:rsidR="003C6826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None of the above </w:t>
      </w:r>
    </w:p>
    <w:p w14:paraId="1648A474" w14:textId="77777777" w:rsidR="003C6826" w:rsidRPr="003C6826" w:rsidRDefault="00DE5323" w:rsidP="003C6826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t>what is the latest version of PHP?</w:t>
      </w:r>
    </w:p>
    <w:p w14:paraId="7BD9B321" w14:textId="7E155631" w:rsidR="003C6826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PHP </w:t>
      </w:r>
      <w:r w:rsidR="00450E94">
        <w:rPr>
          <w:rFonts w:ascii="Arial" w:hAnsi="Arial" w:cs="Arial"/>
          <w:color w:val="444444"/>
          <w:sz w:val="22"/>
          <w:shd w:val="clear" w:color="auto" w:fill="FFFFFF"/>
        </w:rPr>
        <w:t>9</w:t>
      </w: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 </w:t>
      </w:r>
    </w:p>
    <w:p w14:paraId="69B9F3A5" w14:textId="77777777" w:rsidR="003C6826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>PHP 5</w:t>
      </w:r>
    </w:p>
    <w:p w14:paraId="1DC4E81F" w14:textId="77777777" w:rsidR="003C6826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PHP 7 </w:t>
      </w:r>
    </w:p>
    <w:p w14:paraId="2609A54F" w14:textId="77777777" w:rsidR="003C6826" w:rsidRPr="00450E94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>PHP 8</w:t>
      </w:r>
    </w:p>
    <w:p w14:paraId="5B179C71" w14:textId="77777777" w:rsidR="003C6826" w:rsidRPr="003C6826" w:rsidRDefault="00DE5323" w:rsidP="003C6826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lastRenderedPageBreak/>
        <w:t>Which version of php introduced try/catch exception?</w:t>
      </w:r>
    </w:p>
    <w:p w14:paraId="33D9859A" w14:textId="77777777" w:rsidR="003C6826" w:rsidRPr="00450E94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>PHP 5</w:t>
      </w:r>
    </w:p>
    <w:p w14:paraId="3AE723A9" w14:textId="77777777" w:rsidR="003C6826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PHP 6 </w:t>
      </w:r>
    </w:p>
    <w:p w14:paraId="504FE582" w14:textId="77777777" w:rsidR="003C6826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PHP 7 </w:t>
      </w:r>
    </w:p>
    <w:p w14:paraId="24248146" w14:textId="77777777" w:rsidR="003C6826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PHP 8 </w:t>
      </w:r>
    </w:p>
    <w:p w14:paraId="27801420" w14:textId="77777777" w:rsidR="003C6826" w:rsidRPr="003C6826" w:rsidRDefault="003C6826" w:rsidP="003C6826">
      <w:pPr>
        <w:pStyle w:val="Question"/>
        <w:numPr>
          <w:ilvl w:val="0"/>
          <w:numId w:val="0"/>
        </w:numPr>
        <w:ind w:left="720"/>
        <w:rPr>
          <w:shd w:val="clear" w:color="auto" w:fill="FFFFFF"/>
        </w:rPr>
      </w:pPr>
    </w:p>
    <w:p w14:paraId="7790E437" w14:textId="77777777" w:rsidR="003C6826" w:rsidRPr="003C6826" w:rsidRDefault="00DE5323" w:rsidP="003C6826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t xml:space="preserve">Which PHP function is used to find files? </w:t>
      </w:r>
    </w:p>
    <w:p w14:paraId="0C9014F5" w14:textId="77777777" w:rsidR="003C6826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file() </w:t>
      </w:r>
    </w:p>
    <w:p w14:paraId="0E80C1F7" w14:textId="77777777" w:rsidR="003C6826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fold() </w:t>
      </w:r>
    </w:p>
    <w:p w14:paraId="7C9DD4BA" w14:textId="77777777" w:rsidR="003C6826" w:rsidRPr="00450E94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 xml:space="preserve">glob() </w:t>
      </w:r>
    </w:p>
    <w:p w14:paraId="4DF6E605" w14:textId="77777777" w:rsidR="003C6826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None of the above </w:t>
      </w:r>
    </w:p>
    <w:p w14:paraId="13E330CD" w14:textId="77777777" w:rsidR="003C6826" w:rsidRPr="003C6826" w:rsidRDefault="003C6826" w:rsidP="003C6826">
      <w:pPr>
        <w:pStyle w:val="Question"/>
        <w:numPr>
          <w:ilvl w:val="0"/>
          <w:numId w:val="0"/>
        </w:numPr>
        <w:ind w:left="720"/>
        <w:rPr>
          <w:shd w:val="clear" w:color="auto" w:fill="FFFFFF"/>
        </w:rPr>
      </w:pPr>
    </w:p>
    <w:p w14:paraId="0DD3D9EE" w14:textId="77777777" w:rsidR="003C6826" w:rsidRPr="003C6826" w:rsidRDefault="00DE5323" w:rsidP="003C6826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t>Is php is a programming language?</w:t>
      </w:r>
    </w:p>
    <w:p w14:paraId="135C2E72" w14:textId="77777777" w:rsidR="003C6826" w:rsidRPr="00450E94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 xml:space="preserve">Yes </w:t>
      </w:r>
    </w:p>
    <w:p w14:paraId="526E7A9E" w14:textId="77777777" w:rsidR="003C6826" w:rsidRPr="003C6826" w:rsidRDefault="00DE5323" w:rsidP="003C6826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No </w:t>
      </w:r>
    </w:p>
    <w:p w14:paraId="7362E9DE" w14:textId="77777777" w:rsidR="003C6826" w:rsidRPr="003C6826" w:rsidRDefault="003C6826" w:rsidP="003C6826">
      <w:pPr>
        <w:pStyle w:val="Question"/>
        <w:numPr>
          <w:ilvl w:val="0"/>
          <w:numId w:val="0"/>
        </w:numPr>
        <w:ind w:left="720"/>
        <w:rPr>
          <w:shd w:val="clear" w:color="auto" w:fill="FFFFFF"/>
        </w:rPr>
      </w:pPr>
    </w:p>
    <w:p w14:paraId="34B2EE1F" w14:textId="77777777" w:rsidR="003C6826" w:rsidRPr="003C6826" w:rsidRDefault="00DE5323" w:rsidP="003C6826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t xml:space="preserve">PHP is a popular choice for coding blank programs. </w:t>
      </w:r>
    </w:p>
    <w:p w14:paraId="4F65FA7F" w14:textId="77777777" w:rsidR="003C6826" w:rsidRPr="0091056B" w:rsidRDefault="00DE5323" w:rsidP="0091056B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True </w:t>
      </w:r>
    </w:p>
    <w:p w14:paraId="1647AECF" w14:textId="77777777" w:rsidR="003C6826" w:rsidRPr="00450E94" w:rsidRDefault="00DE5323" w:rsidP="0091056B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 xml:space="preserve">False </w:t>
      </w:r>
    </w:p>
    <w:p w14:paraId="5709F86A" w14:textId="77777777" w:rsidR="0091056B" w:rsidRPr="0091056B" w:rsidRDefault="0091056B" w:rsidP="0091056B">
      <w:pPr>
        <w:pStyle w:val="Answer"/>
        <w:numPr>
          <w:ilvl w:val="0"/>
          <w:numId w:val="0"/>
        </w:numPr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</w:p>
    <w:p w14:paraId="348BE3B5" w14:textId="77777777" w:rsidR="003C6826" w:rsidRPr="003C6826" w:rsidRDefault="00DE5323" w:rsidP="0091056B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t xml:space="preserve">Which of the following variables is not a predefined variable in PHP? </w:t>
      </w:r>
    </w:p>
    <w:p w14:paraId="75AB717D" w14:textId="77777777" w:rsidR="003C6826" w:rsidRPr="0091056B" w:rsidRDefault="00DE5323" w:rsidP="0091056B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$get </w:t>
      </w:r>
    </w:p>
    <w:p w14:paraId="4D2DC757" w14:textId="77777777" w:rsidR="003C6826" w:rsidRPr="0091056B" w:rsidRDefault="00DE5323" w:rsidP="0091056B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$post </w:t>
      </w:r>
    </w:p>
    <w:p w14:paraId="7045230E" w14:textId="77777777" w:rsidR="003C6826" w:rsidRPr="00450E94" w:rsidRDefault="00DE5323" w:rsidP="0091056B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lastRenderedPageBreak/>
        <w:t xml:space="preserve">$request </w:t>
      </w:r>
    </w:p>
    <w:p w14:paraId="275EB0BF" w14:textId="77777777" w:rsidR="003C6826" w:rsidRPr="0091056B" w:rsidRDefault="00DE5323" w:rsidP="0091056B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$ask </w:t>
      </w:r>
    </w:p>
    <w:p w14:paraId="76AF4F26" w14:textId="77777777" w:rsidR="003C6826" w:rsidRPr="003C6826" w:rsidRDefault="00DE5323" w:rsidP="003C6826">
      <w:pPr>
        <w:pStyle w:val="Question"/>
        <w:rPr>
          <w:shd w:val="clear" w:color="auto" w:fill="FFFFFF"/>
        </w:rPr>
      </w:pPr>
      <w:r w:rsidRPr="00DE5323">
        <w:rPr>
          <w:shd w:val="clear" w:color="auto" w:fill="FFFFFF"/>
        </w:rPr>
        <w:t xml:space="preserve">Which of the following function is used to compress a string? </w:t>
      </w:r>
    </w:p>
    <w:p w14:paraId="3E7C54BF" w14:textId="77777777" w:rsidR="003C6826" w:rsidRPr="0091056B" w:rsidRDefault="00DE5323" w:rsidP="0091056B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zip() </w:t>
      </w:r>
    </w:p>
    <w:p w14:paraId="42CC0B9D" w14:textId="77777777" w:rsidR="003C6826" w:rsidRPr="0091056B" w:rsidRDefault="00DE5323" w:rsidP="0091056B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compress() </w:t>
      </w:r>
    </w:p>
    <w:p w14:paraId="28E652EA" w14:textId="77777777" w:rsidR="003C6826" w:rsidRPr="0091056B" w:rsidRDefault="00DE5323" w:rsidP="0091056B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DE5323">
        <w:rPr>
          <w:rFonts w:ascii="Arial" w:hAnsi="Arial" w:cs="Arial"/>
          <w:color w:val="444444"/>
          <w:sz w:val="22"/>
          <w:shd w:val="clear" w:color="auto" w:fill="FFFFFF"/>
        </w:rPr>
        <w:t xml:space="preserve">zip_compress() </w:t>
      </w:r>
    </w:p>
    <w:p w14:paraId="27079C6C" w14:textId="77777777" w:rsidR="003C6826" w:rsidRPr="00450E94" w:rsidRDefault="00DE5323" w:rsidP="0091056B">
      <w:pPr>
        <w:pStyle w:val="Answer"/>
        <w:tabs>
          <w:tab w:val="clear" w:pos="1494"/>
          <w:tab w:val="num" w:pos="1210"/>
        </w:tabs>
        <w:ind w:left="1080"/>
        <w:rPr>
          <w:rFonts w:ascii="Arial" w:hAnsi="Arial" w:cs="Arial"/>
          <w:color w:val="444444"/>
          <w:sz w:val="22"/>
          <w:shd w:val="clear" w:color="auto" w:fill="FFFFFF"/>
        </w:rPr>
      </w:pPr>
      <w:r w:rsidRPr="00450E94">
        <w:rPr>
          <w:rFonts w:ascii="Arial" w:hAnsi="Arial" w:cs="Arial"/>
          <w:color w:val="444444"/>
          <w:sz w:val="22"/>
          <w:shd w:val="clear" w:color="auto" w:fill="FFFFFF"/>
        </w:rPr>
        <w:t xml:space="preserve">gzcompress() </w:t>
      </w:r>
    </w:p>
    <w:p w14:paraId="6A08A4A9" w14:textId="77777777" w:rsidR="004E009E" w:rsidRPr="003C6826" w:rsidRDefault="004E009E" w:rsidP="0091056B">
      <w:pPr>
        <w:pStyle w:val="Question"/>
        <w:numPr>
          <w:ilvl w:val="0"/>
          <w:numId w:val="0"/>
        </w:numPr>
        <w:ind w:left="720" w:hanging="720"/>
        <w:rPr>
          <w:shd w:val="clear" w:color="auto" w:fill="FFFFFF"/>
        </w:rPr>
      </w:pPr>
    </w:p>
    <w:sectPr w:rsidR="004E009E" w:rsidRPr="003C6826" w:rsidSect="00B90B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20CB9" w14:textId="77777777" w:rsidR="007D217D" w:rsidRDefault="007D217D" w:rsidP="00255410">
      <w:pPr>
        <w:spacing w:line="240" w:lineRule="auto"/>
      </w:pPr>
      <w:r>
        <w:separator/>
      </w:r>
    </w:p>
  </w:endnote>
  <w:endnote w:type="continuationSeparator" w:id="0">
    <w:p w14:paraId="7CAB838A" w14:textId="77777777" w:rsidR="007D217D" w:rsidRDefault="007D217D" w:rsidP="00255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211E0" w14:textId="77777777" w:rsidR="0007175E" w:rsidRDefault="00071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0112" w14:textId="77777777" w:rsidR="00B2325F" w:rsidRDefault="00B2325F" w:rsidP="00CB6B09">
    <w:pPr>
      <w:jc w:val="right"/>
    </w:pPr>
    <w:r>
      <w:t xml:space="preserve">Page </w:t>
    </w:r>
    <w:r w:rsidR="005E65C4">
      <w:fldChar w:fldCharType="begin"/>
    </w:r>
    <w:r w:rsidR="005E65C4">
      <w:instrText xml:space="preserve"> PAGE   \* MERGEFORMAT </w:instrText>
    </w:r>
    <w:r w:rsidR="005E65C4">
      <w:fldChar w:fldCharType="separate"/>
    </w:r>
    <w:r w:rsidR="00E065CB">
      <w:rPr>
        <w:noProof/>
      </w:rPr>
      <w:t>2</w:t>
    </w:r>
    <w:r w:rsidR="005E65C4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A35A" w14:textId="77777777" w:rsidR="0007175E" w:rsidRDefault="00071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6BAE3" w14:textId="77777777" w:rsidR="007D217D" w:rsidRDefault="007D217D" w:rsidP="00255410">
      <w:pPr>
        <w:spacing w:line="240" w:lineRule="auto"/>
      </w:pPr>
      <w:r>
        <w:separator/>
      </w:r>
    </w:p>
  </w:footnote>
  <w:footnote w:type="continuationSeparator" w:id="0">
    <w:p w14:paraId="3953937D" w14:textId="77777777" w:rsidR="007D217D" w:rsidRDefault="007D217D" w:rsidP="00255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6B0A" w14:textId="77777777" w:rsidR="0007175E" w:rsidRDefault="000717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91518"/>
      <w:docPartObj>
        <w:docPartGallery w:val="Watermarks"/>
        <w:docPartUnique/>
      </w:docPartObj>
    </w:sdtPr>
    <w:sdtEndPr/>
    <w:sdtContent>
      <w:p w14:paraId="3CED2A86" w14:textId="77777777" w:rsidR="0007175E" w:rsidRDefault="007D217D">
        <w:pPr>
          <w:pStyle w:val="Header"/>
        </w:pPr>
        <w:r>
          <w:rPr>
            <w:noProof/>
          </w:rPr>
          <w:pict w14:anchorId="65295B6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9423470" o:spid="_x0000_s1025" type="#_x0000_t136" style="position:absolute;margin-left:0;margin-top:0;width:543.35pt;height:116.4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ptech Tariq Road 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12B8" w14:textId="77777777" w:rsidR="0007175E" w:rsidRDefault="000717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3048B"/>
    <w:multiLevelType w:val="hybridMultilevel"/>
    <w:tmpl w:val="C84EF91A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87A55EE">
      <w:start w:val="1"/>
      <w:numFmt w:val="lowerLetter"/>
      <w:pStyle w:val="Answer"/>
      <w:lvlText w:val="%2."/>
      <w:lvlJc w:val="left"/>
      <w:pPr>
        <w:tabs>
          <w:tab w:val="num" w:pos="1494"/>
        </w:tabs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8595981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5C4"/>
    <w:rsid w:val="0007175E"/>
    <w:rsid w:val="0008467A"/>
    <w:rsid w:val="000B04D4"/>
    <w:rsid w:val="000E547E"/>
    <w:rsid w:val="00116C1C"/>
    <w:rsid w:val="00165434"/>
    <w:rsid w:val="0016738F"/>
    <w:rsid w:val="00177F7B"/>
    <w:rsid w:val="001E5BBE"/>
    <w:rsid w:val="00214061"/>
    <w:rsid w:val="00255410"/>
    <w:rsid w:val="00263194"/>
    <w:rsid w:val="00286ADB"/>
    <w:rsid w:val="00306C19"/>
    <w:rsid w:val="00351632"/>
    <w:rsid w:val="00384884"/>
    <w:rsid w:val="003B5DEC"/>
    <w:rsid w:val="003C6826"/>
    <w:rsid w:val="00403976"/>
    <w:rsid w:val="00450E94"/>
    <w:rsid w:val="00484A27"/>
    <w:rsid w:val="004A5E2F"/>
    <w:rsid w:val="004E009E"/>
    <w:rsid w:val="0050210C"/>
    <w:rsid w:val="00506893"/>
    <w:rsid w:val="005136CC"/>
    <w:rsid w:val="0057276B"/>
    <w:rsid w:val="005B07CF"/>
    <w:rsid w:val="005E65C4"/>
    <w:rsid w:val="0061635A"/>
    <w:rsid w:val="006402D5"/>
    <w:rsid w:val="006B51F2"/>
    <w:rsid w:val="006E375E"/>
    <w:rsid w:val="006F48B1"/>
    <w:rsid w:val="007D217D"/>
    <w:rsid w:val="007D607A"/>
    <w:rsid w:val="00820174"/>
    <w:rsid w:val="00870A77"/>
    <w:rsid w:val="008753C9"/>
    <w:rsid w:val="0091056B"/>
    <w:rsid w:val="0093202E"/>
    <w:rsid w:val="009671C7"/>
    <w:rsid w:val="00981619"/>
    <w:rsid w:val="00990D8D"/>
    <w:rsid w:val="009B779A"/>
    <w:rsid w:val="009C4DDE"/>
    <w:rsid w:val="00A46C8E"/>
    <w:rsid w:val="00A47CC3"/>
    <w:rsid w:val="00A617A8"/>
    <w:rsid w:val="00B2325F"/>
    <w:rsid w:val="00B90BB0"/>
    <w:rsid w:val="00BF68F1"/>
    <w:rsid w:val="00C02D48"/>
    <w:rsid w:val="00C20016"/>
    <w:rsid w:val="00C7609F"/>
    <w:rsid w:val="00CA14FB"/>
    <w:rsid w:val="00CB6B09"/>
    <w:rsid w:val="00D03116"/>
    <w:rsid w:val="00D63F86"/>
    <w:rsid w:val="00D7743C"/>
    <w:rsid w:val="00DD4623"/>
    <w:rsid w:val="00DE5323"/>
    <w:rsid w:val="00DF03BC"/>
    <w:rsid w:val="00E065CB"/>
    <w:rsid w:val="00E12A3F"/>
    <w:rsid w:val="00E43680"/>
    <w:rsid w:val="00E75D1F"/>
    <w:rsid w:val="00ED01D6"/>
    <w:rsid w:val="00ED3710"/>
    <w:rsid w:val="00EF6D30"/>
    <w:rsid w:val="00F17BCD"/>
    <w:rsid w:val="00F25240"/>
    <w:rsid w:val="00F43FEA"/>
    <w:rsid w:val="00F51CD5"/>
    <w:rsid w:val="00F633FF"/>
    <w:rsid w:val="00FA22CE"/>
    <w:rsid w:val="00FD0F8C"/>
    <w:rsid w:val="00F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3DD00"/>
  <w15:docId w15:val="{7FE2279D-781A-4CC3-AAE0-272C5F65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8F1"/>
    <w:pPr>
      <w:spacing w:line="312" w:lineRule="auto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5F"/>
    <w:pPr>
      <w:keepNext/>
      <w:keepLines/>
      <w:spacing w:before="120" w:after="360"/>
      <w:jc w:val="center"/>
      <w:outlineLvl w:val="0"/>
    </w:pPr>
    <w:rPr>
      <w:rFonts w:asciiTheme="majorHAnsi" w:eastAsia="Times New Roman" w:hAnsiTheme="maj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0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F"/>
    <w:rPr>
      <w:rFonts w:asciiTheme="majorHAnsi" w:eastAsia="Times New Roman" w:hAnsiTheme="majorHAns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5B0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7CF"/>
    <w:rPr>
      <w:color w:val="808080"/>
    </w:rPr>
  </w:style>
  <w:style w:type="paragraph" w:styleId="Footer">
    <w:name w:val="footer"/>
    <w:basedOn w:val="Normal"/>
    <w:qFormat/>
    <w:rsid w:val="00B2325F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25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10"/>
  </w:style>
  <w:style w:type="paragraph" w:customStyle="1" w:styleId="Question">
    <w:name w:val="Question"/>
    <w:basedOn w:val="Normal"/>
    <w:qFormat/>
    <w:rsid w:val="00CB6B09"/>
    <w:pPr>
      <w:keepLines/>
      <w:numPr>
        <w:numId w:val="1"/>
      </w:numPr>
      <w:spacing w:before="480" w:after="12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CB6B09"/>
    <w:pPr>
      <w:keepLines/>
      <w:numPr>
        <w:ilvl w:val="1"/>
        <w:numId w:val="1"/>
      </w:numPr>
      <w:spacing w:after="120"/>
    </w:pPr>
  </w:style>
  <w:style w:type="character" w:styleId="CommentReference">
    <w:name w:val="annotation reference"/>
    <w:basedOn w:val="DefaultParagraphFont"/>
    <w:uiPriority w:val="99"/>
    <w:semiHidden/>
    <w:unhideWhenUsed/>
    <w:rsid w:val="00286AD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7276B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7276B"/>
    <w:rPr>
      <w:b/>
      <w:bCs/>
    </w:rPr>
  </w:style>
  <w:style w:type="paragraph" w:styleId="Revision">
    <w:name w:val="Revision"/>
    <w:hidden/>
    <w:uiPriority w:val="99"/>
    <w:semiHidden/>
    <w:rsid w:val="00981619"/>
    <w:rPr>
      <w:szCs w:val="22"/>
    </w:rPr>
  </w:style>
  <w:style w:type="paragraph" w:customStyle="1" w:styleId="Instructions">
    <w:name w:val="Instructions"/>
    <w:basedOn w:val="Normal"/>
    <w:qFormat/>
    <w:rsid w:val="00BF68F1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  <w:style w:type="paragraph" w:styleId="NormalWeb">
    <w:name w:val="Normal (Web)"/>
    <w:basedOn w:val="Normal"/>
    <w:uiPriority w:val="99"/>
    <w:semiHidden/>
    <w:unhideWhenUsed/>
    <w:rsid w:val="00D031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09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009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323"/>
    <w:rPr>
      <w:rFonts w:ascii="Courier New" w:eastAsia="Times New Roman" w:hAnsi="Courier New" w:cs="Courier New"/>
    </w:rPr>
  </w:style>
  <w:style w:type="character" w:customStyle="1" w:styleId="kw2">
    <w:name w:val="kw2"/>
    <w:basedOn w:val="DefaultParagraphFont"/>
    <w:rsid w:val="00DE5323"/>
  </w:style>
  <w:style w:type="character" w:customStyle="1" w:styleId="kw1">
    <w:name w:val="kw1"/>
    <w:basedOn w:val="DefaultParagraphFont"/>
    <w:rsid w:val="00DE5323"/>
  </w:style>
  <w:style w:type="character" w:customStyle="1" w:styleId="st0">
    <w:name w:val="st0"/>
    <w:basedOn w:val="DefaultParagraphFont"/>
    <w:rsid w:val="00DE5323"/>
  </w:style>
  <w:style w:type="character" w:customStyle="1" w:styleId="sy0">
    <w:name w:val="sy0"/>
    <w:basedOn w:val="DefaultParagraphFont"/>
    <w:rsid w:val="00DE5323"/>
  </w:style>
  <w:style w:type="character" w:customStyle="1" w:styleId="sy1">
    <w:name w:val="sy1"/>
    <w:basedOn w:val="DefaultParagraphFont"/>
    <w:rsid w:val="00DE5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86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9249255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76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2290010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jwa\Downloads\tf0280800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736509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2011-12-28T17:05:00+00:00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1404575</Value>
      <Value>1404576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Multiple-choice test or survey (3-answer)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TP102808004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2D5BF079-1441-4912-B5D4-C65A0A87B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B9AE2B-D7C1-4D47-A07C-898406ED4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F15F2-6951-47E6-AA04-1B45A446788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tf02808005_win32</Template>
  <TotalTime>117</TotalTime>
  <Pages>8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Multiple-choice test or survey (3-answer)</vt:lpstr>
    </vt:vector>
  </TitlesOfParts>
  <Company>Microsoft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(3-answer)</dc:title>
  <dc:creator>Shaffay Bajwa</dc:creator>
  <cp:lastModifiedBy>Shaffay Bajwa</cp:lastModifiedBy>
  <cp:revision>13</cp:revision>
  <cp:lastPrinted>2011-12-28T16:59:00Z</cp:lastPrinted>
  <dcterms:created xsi:type="dcterms:W3CDTF">2021-10-13T05:05:00Z</dcterms:created>
  <dcterms:modified xsi:type="dcterms:W3CDTF">2022-06-28T11:41:00Z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