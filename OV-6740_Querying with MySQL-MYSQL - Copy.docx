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A10D9B" w14:textId="45819AAF" w:rsidR="00F25240" w:rsidRDefault="00A46C8E" w:rsidP="00E7410A">
      <w:pPr>
        <w:pStyle w:val="Heading1"/>
        <w:bidi/>
      </w:pPr>
      <w:r>
        <w:t xml:space="preserve">Course: </w:t>
      </w:r>
      <w:r w:rsidR="00E7410A" w:rsidRPr="00E7410A">
        <w:t>Querying with MySQL</w:t>
      </w:r>
    </w:p>
    <w:tbl>
      <w:tblPr>
        <w:tblW w:w="431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985"/>
        <w:gridCol w:w="2378"/>
        <w:gridCol w:w="2583"/>
      </w:tblGrid>
      <w:tr w:rsidR="00A46C8E" w:rsidRPr="00A96382" w14:paraId="4E11475B" w14:textId="77777777" w:rsidTr="0007175E">
        <w:trPr>
          <w:trHeight w:val="431"/>
        </w:trPr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0093BE04" w14:textId="77777777" w:rsidR="00A46C8E" w:rsidRPr="00A96382" w:rsidRDefault="0007175E" w:rsidP="00B2325F">
            <w:r>
              <w:t xml:space="preserve">MADE BY </w:t>
            </w:r>
            <w:r w:rsidR="00263194">
              <w:t xml:space="preserve"> </w:t>
            </w:r>
            <w:r w:rsidR="00A46C8E">
              <w:t>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3EED569A" w14:textId="77777777" w:rsidR="00A46C8E" w:rsidRPr="0007175E" w:rsidRDefault="00A46C8E" w:rsidP="00A46C8E">
            <w:pPr>
              <w:rPr>
                <w:b/>
                <w:bCs/>
              </w:rPr>
            </w:pPr>
            <w:r w:rsidRPr="0007175E">
              <w:rPr>
                <w:b/>
                <w:bCs/>
              </w:rPr>
              <w:t>SHAFFAY BAJWA</w:t>
            </w:r>
          </w:p>
        </w:tc>
        <w:tc>
          <w:tcPr>
            <w:tcW w:w="2378" w:type="dxa"/>
            <w:vAlign w:val="bottom"/>
          </w:tcPr>
          <w:p w14:paraId="32201FCC" w14:textId="77777777" w:rsidR="00A46C8E" w:rsidRPr="00A96382" w:rsidRDefault="00A46C8E" w:rsidP="00B2325F"/>
        </w:tc>
        <w:tc>
          <w:tcPr>
            <w:tcW w:w="2583" w:type="dxa"/>
            <w:tcBorders>
              <w:bottom w:val="single" w:sz="4" w:space="0" w:color="auto"/>
            </w:tcBorders>
            <w:vAlign w:val="bottom"/>
          </w:tcPr>
          <w:p w14:paraId="1570AFDA" w14:textId="77777777" w:rsidR="00A46C8E" w:rsidRDefault="00A46C8E" w:rsidP="00B2325F"/>
          <w:p w14:paraId="1F16F066" w14:textId="77777777" w:rsidR="00A46C8E" w:rsidRPr="00A96382" w:rsidRDefault="0007175E" w:rsidP="00E12A3F">
            <w:r>
              <w:t xml:space="preserve">For </w:t>
            </w:r>
            <w:r w:rsidRPr="0007175E">
              <w:t xml:space="preserve">: </w:t>
            </w:r>
            <w:r w:rsidR="00E12A3F">
              <w:rPr>
                <w:b/>
                <w:bCs/>
              </w:rPr>
              <w:t>APTECH TARIQ ROAD</w:t>
            </w:r>
          </w:p>
        </w:tc>
      </w:tr>
    </w:tbl>
    <w:p w14:paraId="07EB40C8" w14:textId="77777777" w:rsidR="00F25240" w:rsidRPr="00A96382" w:rsidRDefault="0007175E" w:rsidP="00704932">
      <w:pPr>
        <w:pStyle w:val="Instructions"/>
      </w:pPr>
      <w:r>
        <w:t xml:space="preserve">NOTE </w:t>
      </w:r>
      <w:r w:rsidR="00E7410A" w:rsidRPr="00E7410A">
        <w:t xml:space="preserve">Querying with </w:t>
      </w:r>
      <w:r w:rsidR="00704932" w:rsidRPr="00E7410A">
        <w:t>MySQL</w:t>
      </w:r>
      <w:r w:rsidR="00704932">
        <w:t xml:space="preserve"> is</w:t>
      </w:r>
      <w:r w:rsidR="00E7410A">
        <w:t xml:space="preserve"> Well Known as </w:t>
      </w:r>
      <w:r w:rsidR="00704932">
        <w:t>MySQL in</w:t>
      </w:r>
      <w:r w:rsidR="00A46C8E">
        <w:t xml:space="preserve"> </w:t>
      </w:r>
      <w:r w:rsidR="00A46C8E" w:rsidRPr="00263194">
        <w:rPr>
          <w:b/>
          <w:bCs/>
          <w:color w:val="FF0000"/>
        </w:rPr>
        <w:t xml:space="preserve">ACCP </w:t>
      </w:r>
      <w:r w:rsidR="00ED3710" w:rsidRPr="00263194">
        <w:rPr>
          <w:b/>
          <w:bCs/>
          <w:color w:val="FF0000"/>
        </w:rPr>
        <w:t>PRIME HDSE1</w:t>
      </w:r>
      <w:r w:rsidR="00A46C8E" w:rsidRPr="00263194">
        <w:rPr>
          <w:color w:val="FF0000"/>
        </w:rPr>
        <w:t xml:space="preserve"> </w:t>
      </w:r>
      <w:r w:rsidR="00ED3710">
        <w:t xml:space="preserve">no of </w:t>
      </w:r>
      <w:r w:rsidR="00E7410A">
        <w:t>session in book 21</w:t>
      </w:r>
      <w:r w:rsidR="00ED3710">
        <w:t xml:space="preserve"> No</w:t>
      </w:r>
      <w:r w:rsidR="00263194">
        <w:t xml:space="preserve"> of </w:t>
      </w:r>
      <w:proofErr w:type="gramStart"/>
      <w:r w:rsidR="00ED3710">
        <w:t>Questions:</w:t>
      </w:r>
      <w:r w:rsidR="00263194">
        <w:t>-</w:t>
      </w:r>
      <w:proofErr w:type="gramEnd"/>
      <w:r w:rsidR="00263194">
        <w:t xml:space="preserve"> </w:t>
      </w:r>
      <w:r w:rsidR="00ED3710">
        <w:rPr>
          <w:b/>
          <w:bCs/>
        </w:rPr>
        <w:t>2</w:t>
      </w:r>
      <w:r w:rsidR="00704932">
        <w:rPr>
          <w:b/>
          <w:bCs/>
        </w:rPr>
        <w:t>0</w:t>
      </w:r>
    </w:p>
    <w:p w14:paraId="67210083" w14:textId="77777777" w:rsidR="0012772B" w:rsidRPr="00B0333E" w:rsidRDefault="0012772B" w:rsidP="0012772B">
      <w:pPr>
        <w:pStyle w:val="Question"/>
      </w:pPr>
      <w:r w:rsidRPr="00B0333E">
        <w:t>Which statement is used to add a new record in table?</w:t>
      </w:r>
      <w:r>
        <w:t xml:space="preserve">  </w:t>
      </w:r>
      <w:r>
        <w:tab/>
      </w:r>
      <w:r>
        <w:tab/>
      </w:r>
    </w:p>
    <w:p w14:paraId="781D82D8" w14:textId="77777777" w:rsidR="0012772B" w:rsidRPr="00473D48" w:rsidRDefault="0012772B" w:rsidP="0012772B">
      <w:pPr>
        <w:pStyle w:val="Answer"/>
        <w:ind w:left="1080"/>
      </w:pPr>
      <w:r w:rsidRPr="00473D48">
        <w:t>Insert</w:t>
      </w:r>
    </w:p>
    <w:p w14:paraId="1F318FD5" w14:textId="77777777" w:rsidR="0012772B" w:rsidRPr="00B0333E" w:rsidRDefault="0012772B" w:rsidP="0012772B">
      <w:pPr>
        <w:pStyle w:val="Answer"/>
        <w:ind w:left="1080"/>
      </w:pPr>
      <w:r w:rsidRPr="00B0333E">
        <w:t>Add</w:t>
      </w:r>
    </w:p>
    <w:p w14:paraId="4B679F7E" w14:textId="77777777" w:rsidR="0012772B" w:rsidRPr="00B0333E" w:rsidRDefault="0012772B" w:rsidP="0012772B">
      <w:pPr>
        <w:pStyle w:val="Answer"/>
        <w:ind w:left="1080"/>
      </w:pPr>
      <w:r w:rsidRPr="00B0333E">
        <w:t>Record</w:t>
      </w:r>
    </w:p>
    <w:p w14:paraId="615E78B1" w14:textId="77777777" w:rsidR="0012772B" w:rsidRDefault="0012772B" w:rsidP="0012772B">
      <w:pPr>
        <w:pStyle w:val="Answer"/>
        <w:ind w:left="1080"/>
      </w:pPr>
      <w:r w:rsidRPr="00B0333E">
        <w:t>Update</w:t>
      </w:r>
    </w:p>
    <w:p w14:paraId="004908EE" w14:textId="77777777" w:rsidR="0012772B" w:rsidRPr="00B0333E" w:rsidRDefault="0012772B" w:rsidP="0012772B">
      <w:pPr>
        <w:pStyle w:val="Question"/>
      </w:pPr>
      <w:r w:rsidRPr="00B0333E">
        <w:t> Which is the default order of sort in ORDER by clause?</w:t>
      </w:r>
      <w:r w:rsidRPr="006360E6">
        <w:t xml:space="preserve"> </w:t>
      </w:r>
      <w:r>
        <w:tab/>
      </w:r>
      <w:r>
        <w:tab/>
      </w:r>
    </w:p>
    <w:p w14:paraId="0CE831C9" w14:textId="77777777" w:rsidR="0012772B" w:rsidRPr="00473D48" w:rsidRDefault="0012772B" w:rsidP="0012772B">
      <w:pPr>
        <w:pStyle w:val="Answer"/>
        <w:ind w:left="1080"/>
      </w:pPr>
      <w:r w:rsidRPr="00473D48">
        <w:t> Ascending</w:t>
      </w:r>
    </w:p>
    <w:p w14:paraId="42CA9CA6" w14:textId="77777777" w:rsidR="0012772B" w:rsidRDefault="0012772B" w:rsidP="0012772B">
      <w:pPr>
        <w:pStyle w:val="Answer"/>
        <w:ind w:left="1080"/>
      </w:pPr>
      <w:r w:rsidRPr="00B0333E">
        <w:t>Descending</w:t>
      </w:r>
    </w:p>
    <w:p w14:paraId="71E87019" w14:textId="77777777" w:rsidR="0012772B" w:rsidRDefault="0012772B" w:rsidP="0012772B">
      <w:pPr>
        <w:pStyle w:val="Question"/>
        <w:tabs>
          <w:tab w:val="clear" w:pos="720"/>
          <w:tab w:val="num" w:pos="360"/>
        </w:tabs>
        <w:ind w:left="360" w:hanging="360"/>
      </w:pPr>
      <w:r w:rsidRPr="0012772B">
        <w:t>Which of the following queries will display all the employees whose last end with? On? String?</w:t>
      </w:r>
    </w:p>
    <w:p w14:paraId="7D215DE6" w14:textId="77777777" w:rsidR="0012772B" w:rsidRPr="00B0333E" w:rsidRDefault="0012772B" w:rsidP="0012772B">
      <w:pPr>
        <w:pStyle w:val="Answer"/>
        <w:ind w:left="1080"/>
      </w:pPr>
      <w:r w:rsidRPr="00B0333E">
        <w:t>SELECT Employees, EmployeeFirstName, EmployeeLastName FROM Employees Where INSERT(EMPLOYEELastName,?2?) LIKE ?on?</w:t>
      </w:r>
    </w:p>
    <w:p w14:paraId="041C3346" w14:textId="77777777" w:rsidR="0012772B" w:rsidRPr="00B0333E" w:rsidRDefault="0012772B" w:rsidP="0012772B">
      <w:pPr>
        <w:pStyle w:val="Answer"/>
        <w:ind w:left="1080"/>
      </w:pPr>
      <w:r w:rsidRPr="00B0333E">
        <w:t>SELECT Employees, EmployeeFirstName, EmployeeLastName FROM Employees Where EmployeeLastName LIKE ?on?</w:t>
      </w:r>
    </w:p>
    <w:p w14:paraId="48E7BB80" w14:textId="77777777" w:rsidR="0012772B" w:rsidRPr="00B0333E" w:rsidRDefault="0012772B" w:rsidP="0012772B">
      <w:pPr>
        <w:pStyle w:val="Answer"/>
        <w:ind w:left="1080"/>
      </w:pPr>
      <w:r w:rsidRPr="00B0333E">
        <w:t>SELECT Employees, EmployeeFirstName, EmployeeLastName FROM Employees Where LOCATE(EMPLOYEELastName, 2) = ?on?</w:t>
      </w:r>
    </w:p>
    <w:p w14:paraId="7D110ABE" w14:textId="77777777" w:rsidR="0012772B" w:rsidRPr="00473D48" w:rsidRDefault="0012772B" w:rsidP="0012772B">
      <w:pPr>
        <w:pStyle w:val="Answer"/>
        <w:ind w:left="1080"/>
      </w:pPr>
      <w:r w:rsidRPr="00473D48">
        <w:t>SELECT Employees, EmployeeFirstName, EmployeeLastName FROM Employees Where RIGHT(EMPLOYEELastName, 2) = ?on?</w:t>
      </w:r>
    </w:p>
    <w:p w14:paraId="11D614C9" w14:textId="77777777" w:rsidR="0012772B" w:rsidRPr="0012772B" w:rsidRDefault="0012772B" w:rsidP="0012772B">
      <w:pPr>
        <w:pStyle w:val="Question"/>
      </w:pPr>
      <w:r w:rsidRPr="0012772B">
        <w:t>Which of the following storage engines is default to handle tables in MYSQL?</w:t>
      </w:r>
    </w:p>
    <w:p w14:paraId="5CE81CF0" w14:textId="77777777" w:rsidR="0012772B" w:rsidRPr="00B0333E" w:rsidRDefault="0012772B" w:rsidP="0012772B">
      <w:pPr>
        <w:pStyle w:val="Answer"/>
        <w:ind w:left="1080"/>
      </w:pPr>
      <w:r w:rsidRPr="00B0333E">
        <w:t>EXAMPLE</w:t>
      </w:r>
    </w:p>
    <w:p w14:paraId="4FAB0CB0" w14:textId="77777777" w:rsidR="0012772B" w:rsidRPr="00B0333E" w:rsidRDefault="0012772B" w:rsidP="0012772B">
      <w:pPr>
        <w:pStyle w:val="Answer"/>
        <w:ind w:left="1080"/>
      </w:pPr>
      <w:r w:rsidRPr="00B0333E">
        <w:t>innoDB</w:t>
      </w:r>
    </w:p>
    <w:p w14:paraId="70128C2F" w14:textId="77777777" w:rsidR="0012772B" w:rsidRPr="00473D48" w:rsidRDefault="0012772B" w:rsidP="0012772B">
      <w:pPr>
        <w:pStyle w:val="Answer"/>
        <w:ind w:left="1080"/>
      </w:pPr>
      <w:r w:rsidRPr="00473D48">
        <w:t>MYISAM</w:t>
      </w:r>
    </w:p>
    <w:p w14:paraId="1298D586" w14:textId="77777777" w:rsidR="0012772B" w:rsidRDefault="0012772B" w:rsidP="0012772B">
      <w:pPr>
        <w:pStyle w:val="Answer"/>
        <w:ind w:left="1080"/>
      </w:pPr>
      <w:r w:rsidRPr="00B0333E">
        <w:lastRenderedPageBreak/>
        <w:t>BLACKHOLE</w:t>
      </w:r>
    </w:p>
    <w:p w14:paraId="0C441F45" w14:textId="77777777" w:rsidR="0012772B" w:rsidRDefault="0012772B" w:rsidP="0012772B">
      <w:pPr>
        <w:pStyle w:val="Question"/>
      </w:pPr>
      <w:r w:rsidRPr="0012772B">
        <w:t>A query used inside another select query is known as ______________.</w:t>
      </w:r>
    </w:p>
    <w:p w14:paraId="2C704647" w14:textId="77777777" w:rsidR="0012772B" w:rsidRPr="00473D48" w:rsidRDefault="0012772B" w:rsidP="0012772B">
      <w:pPr>
        <w:pStyle w:val="Answer"/>
        <w:ind w:left="1080"/>
      </w:pPr>
      <w:r w:rsidRPr="00473D48">
        <w:t>Subquery</w:t>
      </w:r>
    </w:p>
    <w:p w14:paraId="6A44CBB6" w14:textId="77777777" w:rsidR="0012772B" w:rsidRPr="00B0333E" w:rsidRDefault="0012772B" w:rsidP="0012772B">
      <w:pPr>
        <w:pStyle w:val="Answer"/>
        <w:ind w:left="1080"/>
      </w:pPr>
      <w:r w:rsidRPr="00B0333E">
        <w:t>Join query</w:t>
      </w:r>
    </w:p>
    <w:p w14:paraId="6C47EE9D" w14:textId="77777777" w:rsidR="0012772B" w:rsidRPr="00B0333E" w:rsidRDefault="0012772B" w:rsidP="0012772B">
      <w:pPr>
        <w:pStyle w:val="Answer"/>
        <w:ind w:left="1080"/>
      </w:pPr>
      <w:r w:rsidRPr="00B0333E">
        <w:t>Inner query</w:t>
      </w:r>
    </w:p>
    <w:p w14:paraId="1E99F3A6" w14:textId="77777777" w:rsidR="0012772B" w:rsidRPr="00B0333E" w:rsidRDefault="0012772B" w:rsidP="0012772B">
      <w:pPr>
        <w:pStyle w:val="Answer"/>
        <w:ind w:left="1080"/>
      </w:pPr>
      <w:r w:rsidRPr="00B0333E">
        <w:t>Group query</w:t>
      </w:r>
    </w:p>
    <w:p w14:paraId="1324EF77" w14:textId="77777777" w:rsidR="0012772B" w:rsidRDefault="0012772B" w:rsidP="0012772B">
      <w:pPr>
        <w:pStyle w:val="Question"/>
      </w:pPr>
      <w:r w:rsidRPr="0012772B">
        <w:t>The ______________ in Linux is an interactive spell checker</w:t>
      </w:r>
    </w:p>
    <w:p w14:paraId="0B0358A3" w14:textId="77777777" w:rsidR="0012772B" w:rsidRPr="0012772B" w:rsidRDefault="0012772B" w:rsidP="0012772B">
      <w:pPr>
        <w:pStyle w:val="Answer"/>
        <w:ind w:left="1080"/>
      </w:pPr>
      <w:r w:rsidRPr="0012772B">
        <w:t>Spellcheck</w:t>
      </w:r>
    </w:p>
    <w:p w14:paraId="1A6C25BB" w14:textId="77777777" w:rsidR="0012772B" w:rsidRPr="0012772B" w:rsidRDefault="0012772B" w:rsidP="0012772B">
      <w:pPr>
        <w:pStyle w:val="Answer"/>
        <w:ind w:left="1080"/>
      </w:pPr>
      <w:r w:rsidRPr="0012772B">
        <w:t>Spell</w:t>
      </w:r>
    </w:p>
    <w:p w14:paraId="41F03978" w14:textId="77777777" w:rsidR="0012772B" w:rsidRPr="00473D48" w:rsidRDefault="0012772B" w:rsidP="0012772B">
      <w:pPr>
        <w:pStyle w:val="Answer"/>
        <w:ind w:left="1080"/>
      </w:pPr>
      <w:r w:rsidRPr="00473D48">
        <w:t>aspell</w:t>
      </w:r>
    </w:p>
    <w:p w14:paraId="37D995D3" w14:textId="77777777" w:rsidR="0012772B" w:rsidRPr="0012772B" w:rsidRDefault="0012772B" w:rsidP="0012772B">
      <w:pPr>
        <w:pStyle w:val="Answer"/>
        <w:ind w:left="1080"/>
      </w:pPr>
      <w:r w:rsidRPr="0012772B">
        <w:t>None of the above</w:t>
      </w:r>
    </w:p>
    <w:p w14:paraId="31558257" w14:textId="77777777" w:rsidR="0012772B" w:rsidRDefault="0012772B" w:rsidP="0012772B">
      <w:pPr>
        <w:pStyle w:val="Question"/>
      </w:pPr>
      <w:r w:rsidRPr="0012772B">
        <w:t>Which of the following defines the types of the data that will be stored in column of tables?</w:t>
      </w:r>
    </w:p>
    <w:p w14:paraId="38761068" w14:textId="77777777" w:rsidR="0012772B" w:rsidRPr="007E4857" w:rsidRDefault="0012772B" w:rsidP="0012772B">
      <w:pPr>
        <w:pStyle w:val="Answer"/>
        <w:ind w:left="1080"/>
      </w:pPr>
      <w:r w:rsidRPr="007E4857">
        <w:t>Privileges</w:t>
      </w:r>
    </w:p>
    <w:p w14:paraId="24604697" w14:textId="77777777" w:rsidR="0012772B" w:rsidRPr="007E4857" w:rsidRDefault="0012772B" w:rsidP="0012772B">
      <w:pPr>
        <w:pStyle w:val="Answer"/>
        <w:ind w:left="1080"/>
      </w:pPr>
      <w:r w:rsidRPr="007E4857">
        <w:t>Variables</w:t>
      </w:r>
    </w:p>
    <w:p w14:paraId="1C80DC69" w14:textId="77777777" w:rsidR="0012772B" w:rsidRPr="00473D48" w:rsidRDefault="0012772B" w:rsidP="0012772B">
      <w:pPr>
        <w:pStyle w:val="Answer"/>
        <w:ind w:left="1080"/>
      </w:pPr>
      <w:r w:rsidRPr="00473D48">
        <w:t>Data type</w:t>
      </w:r>
    </w:p>
    <w:p w14:paraId="16945B8C" w14:textId="77777777" w:rsidR="0012772B" w:rsidRDefault="0012772B" w:rsidP="0012772B">
      <w:pPr>
        <w:pStyle w:val="Answer"/>
        <w:ind w:left="1080"/>
      </w:pPr>
      <w:r w:rsidRPr="007E4857">
        <w:t>Constraint</w:t>
      </w:r>
    </w:p>
    <w:p w14:paraId="5488D490" w14:textId="77777777" w:rsidR="0012772B" w:rsidRDefault="0012772B" w:rsidP="0012772B">
      <w:pPr>
        <w:pStyle w:val="Question"/>
      </w:pPr>
      <w:r w:rsidRPr="0012772B">
        <w:t>MySQL allow up to _______________ index per table.</w:t>
      </w:r>
    </w:p>
    <w:p w14:paraId="204F75D3" w14:textId="77777777" w:rsidR="0012772B" w:rsidRPr="007E4857" w:rsidRDefault="0012772B" w:rsidP="0012772B">
      <w:pPr>
        <w:pStyle w:val="Answer"/>
        <w:ind w:left="1080"/>
      </w:pPr>
      <w:r w:rsidRPr="007E4857">
        <w:t>16</w:t>
      </w:r>
    </w:p>
    <w:p w14:paraId="2367ED81" w14:textId="77777777" w:rsidR="0012772B" w:rsidRPr="00473D48" w:rsidRDefault="0012772B" w:rsidP="0012772B">
      <w:pPr>
        <w:pStyle w:val="Answer"/>
        <w:ind w:left="1080"/>
      </w:pPr>
      <w:r w:rsidRPr="00473D48">
        <w:t>32</w:t>
      </w:r>
    </w:p>
    <w:p w14:paraId="650F3D23" w14:textId="77777777" w:rsidR="0012772B" w:rsidRPr="007E4857" w:rsidRDefault="0012772B" w:rsidP="0012772B">
      <w:pPr>
        <w:pStyle w:val="Answer"/>
        <w:ind w:left="1080"/>
      </w:pPr>
      <w:r w:rsidRPr="007E4857">
        <w:t>8</w:t>
      </w:r>
    </w:p>
    <w:p w14:paraId="14A9484D" w14:textId="77777777" w:rsidR="0012772B" w:rsidRDefault="0012772B" w:rsidP="0012772B">
      <w:pPr>
        <w:pStyle w:val="Answer"/>
        <w:ind w:left="1080"/>
      </w:pPr>
      <w:r w:rsidRPr="007E4857">
        <w:t>None of them</w:t>
      </w:r>
    </w:p>
    <w:p w14:paraId="3D476A9E" w14:textId="77777777" w:rsidR="0012772B" w:rsidRDefault="0012772B" w:rsidP="0012772B">
      <w:pPr>
        <w:pStyle w:val="Question"/>
      </w:pPr>
      <w:r w:rsidRPr="0012772B">
        <w:t>The_______________ clause of the DROP command show if any dependencies of the table exist.</w:t>
      </w:r>
    </w:p>
    <w:p w14:paraId="77D21586" w14:textId="77777777" w:rsidR="0012772B" w:rsidRPr="00473D48" w:rsidRDefault="0012772B" w:rsidP="0012772B">
      <w:pPr>
        <w:pStyle w:val="Answer"/>
        <w:tabs>
          <w:tab w:val="clear" w:pos="1352"/>
        </w:tabs>
        <w:ind w:left="1080"/>
      </w:pPr>
      <w:r w:rsidRPr="00473D48">
        <w:t>IF EXIST</w:t>
      </w:r>
    </w:p>
    <w:p w14:paraId="5190A59F" w14:textId="77777777" w:rsidR="0012772B" w:rsidRPr="007E4857" w:rsidRDefault="0012772B" w:rsidP="0012772B">
      <w:pPr>
        <w:pStyle w:val="Answer"/>
        <w:tabs>
          <w:tab w:val="clear" w:pos="1352"/>
        </w:tabs>
        <w:ind w:left="1080"/>
      </w:pPr>
      <w:r w:rsidRPr="007E4857">
        <w:t>RESTRICT</w:t>
      </w:r>
    </w:p>
    <w:p w14:paraId="352EACFD" w14:textId="77777777" w:rsidR="0012772B" w:rsidRDefault="0012772B" w:rsidP="0012772B">
      <w:pPr>
        <w:pStyle w:val="Answer"/>
        <w:tabs>
          <w:tab w:val="clear" w:pos="1352"/>
        </w:tabs>
        <w:ind w:left="1080"/>
      </w:pPr>
      <w:r w:rsidRPr="007E4857">
        <w:lastRenderedPageBreak/>
        <w:t>CASCADE</w:t>
      </w:r>
    </w:p>
    <w:p w14:paraId="5AAF32C9" w14:textId="77777777" w:rsidR="0012772B" w:rsidRDefault="0012772B" w:rsidP="0012772B">
      <w:pPr>
        <w:pStyle w:val="Question"/>
      </w:pPr>
      <w:r w:rsidRPr="0012772B">
        <w:t>Grouping facilitates to group rows with similar values for a specific column in to a single row in order to operate on them together.</w:t>
      </w:r>
    </w:p>
    <w:p w14:paraId="0E3C30CC" w14:textId="77777777" w:rsidR="0012772B" w:rsidRPr="0012772B" w:rsidRDefault="0012772B" w:rsidP="0012772B">
      <w:pPr>
        <w:pStyle w:val="Answer"/>
      </w:pPr>
      <w:r w:rsidRPr="00473D48">
        <w:t xml:space="preserve">True </w:t>
      </w:r>
    </w:p>
    <w:p w14:paraId="3628CB8A" w14:textId="21AB738E" w:rsidR="0012772B" w:rsidRPr="0012772B" w:rsidRDefault="00473D48" w:rsidP="0012772B">
      <w:pPr>
        <w:pStyle w:val="Answer"/>
      </w:pPr>
      <w:r>
        <w:t>`</w:t>
      </w:r>
    </w:p>
    <w:p w14:paraId="56154745" w14:textId="77777777" w:rsidR="0012772B" w:rsidRDefault="0012772B" w:rsidP="0012772B">
      <w:pPr>
        <w:pStyle w:val="Question"/>
      </w:pPr>
      <w:r w:rsidRPr="0012772B">
        <w:t>While creating a foreign key _______________ option prevent the deletion of parent ro</w:t>
      </w:r>
      <w:r>
        <w:t>w if dependent child row exists</w:t>
      </w:r>
      <w:r w:rsidRPr="0012772B">
        <w:t>.</w:t>
      </w:r>
    </w:p>
    <w:p w14:paraId="095C0F9D" w14:textId="5783AC78" w:rsidR="0012772B" w:rsidRPr="00473D48" w:rsidRDefault="0012772B" w:rsidP="00473D48">
      <w:pPr>
        <w:pStyle w:val="Answer"/>
      </w:pPr>
      <w:r w:rsidRPr="00473D48">
        <w:t>RESTRICT</w:t>
      </w:r>
    </w:p>
    <w:p w14:paraId="2BCFC2F1" w14:textId="77777777" w:rsidR="0012772B" w:rsidRPr="007E4857" w:rsidRDefault="0012772B" w:rsidP="0012772B">
      <w:pPr>
        <w:pStyle w:val="Answer"/>
      </w:pPr>
      <w:r w:rsidRPr="007E4857">
        <w:t>NO ACTION</w:t>
      </w:r>
    </w:p>
    <w:p w14:paraId="5C766746" w14:textId="77777777" w:rsidR="0012772B" w:rsidRPr="007E4857" w:rsidRDefault="0012772B" w:rsidP="0012772B">
      <w:pPr>
        <w:pStyle w:val="Answer"/>
      </w:pPr>
      <w:r w:rsidRPr="007E4857">
        <w:t>ON DELETE</w:t>
      </w:r>
    </w:p>
    <w:p w14:paraId="4564CC75" w14:textId="77777777" w:rsidR="0012772B" w:rsidRDefault="0012772B" w:rsidP="0012772B">
      <w:pPr>
        <w:pStyle w:val="Question"/>
      </w:pPr>
      <w:r w:rsidRPr="0012772B">
        <w:t xml:space="preserve">The ______________ option of insert command insertion of records to be postponed unless all clients </w:t>
      </w:r>
      <w:r>
        <w:t>finished reading from the table</w:t>
      </w:r>
      <w:r w:rsidRPr="0012772B">
        <w:t>.</w:t>
      </w:r>
    </w:p>
    <w:p w14:paraId="47049126" w14:textId="77777777" w:rsidR="00704932" w:rsidRPr="00473D48" w:rsidRDefault="00704932" w:rsidP="00704932">
      <w:pPr>
        <w:pStyle w:val="Answer"/>
      </w:pPr>
      <w:r w:rsidRPr="00473D48">
        <w:t>LOW-PRIORITY</w:t>
      </w:r>
    </w:p>
    <w:p w14:paraId="1541472F" w14:textId="77777777" w:rsidR="00704932" w:rsidRPr="007E4857" w:rsidRDefault="00704932" w:rsidP="00704932">
      <w:pPr>
        <w:pStyle w:val="Answer"/>
      </w:pPr>
      <w:r w:rsidRPr="007E4857">
        <w:t>IGNORE</w:t>
      </w:r>
    </w:p>
    <w:p w14:paraId="04548A87" w14:textId="77777777" w:rsidR="00704932" w:rsidRPr="007E4857" w:rsidRDefault="00704932" w:rsidP="00704932">
      <w:pPr>
        <w:pStyle w:val="Answer"/>
      </w:pPr>
      <w:r w:rsidRPr="007E4857">
        <w:t>DELAYED</w:t>
      </w:r>
    </w:p>
    <w:p w14:paraId="3A531637" w14:textId="77777777" w:rsidR="0012772B" w:rsidRDefault="00704932" w:rsidP="00704932">
      <w:pPr>
        <w:pStyle w:val="Question"/>
      </w:pPr>
      <w:r w:rsidRPr="00704932">
        <w:t>If we used the ______________ option with the UPDATE command then the rows that will conflict are not update</w:t>
      </w:r>
    </w:p>
    <w:p w14:paraId="20880629" w14:textId="77777777" w:rsidR="00704932" w:rsidRPr="00704932" w:rsidRDefault="00704932" w:rsidP="00704932">
      <w:pPr>
        <w:pStyle w:val="Answer"/>
      </w:pPr>
      <w:r w:rsidRPr="00704932">
        <w:t>LOW-PRIORITY</w:t>
      </w:r>
    </w:p>
    <w:p w14:paraId="1D6125FE" w14:textId="77777777" w:rsidR="00704932" w:rsidRPr="00473D48" w:rsidRDefault="00704932" w:rsidP="00704932">
      <w:pPr>
        <w:pStyle w:val="Answer"/>
      </w:pPr>
      <w:r w:rsidRPr="00473D48">
        <w:t>IGNORE</w:t>
      </w:r>
    </w:p>
    <w:p w14:paraId="32FB459C" w14:textId="77777777" w:rsidR="00704932" w:rsidRPr="00704932" w:rsidRDefault="00704932" w:rsidP="00704932">
      <w:pPr>
        <w:pStyle w:val="Answer"/>
      </w:pPr>
      <w:r w:rsidRPr="00704932">
        <w:t>DELAYED</w:t>
      </w:r>
    </w:p>
    <w:p w14:paraId="6CAA3E52" w14:textId="77777777" w:rsidR="0012772B" w:rsidRDefault="00704932" w:rsidP="00704932">
      <w:pPr>
        <w:pStyle w:val="Question"/>
      </w:pPr>
      <w:r w:rsidRPr="00704932">
        <w:t>In _______________ join, the comparison is made between two</w:t>
      </w:r>
      <w:r>
        <w:t xml:space="preserve"> columns that carry same values</w:t>
      </w:r>
      <w:r w:rsidR="0012772B" w:rsidRPr="0012772B">
        <w:t>.</w:t>
      </w:r>
    </w:p>
    <w:p w14:paraId="5A25C906" w14:textId="77777777" w:rsidR="00704932" w:rsidRPr="00473D48" w:rsidRDefault="00704932" w:rsidP="00704932">
      <w:pPr>
        <w:pStyle w:val="Answer"/>
      </w:pPr>
      <w:r w:rsidRPr="00473D48">
        <w:t>EQUI</w:t>
      </w:r>
    </w:p>
    <w:p w14:paraId="769DC11F" w14:textId="77777777" w:rsidR="00704932" w:rsidRPr="00101175" w:rsidRDefault="00704932" w:rsidP="00704932">
      <w:pPr>
        <w:pStyle w:val="Answer"/>
      </w:pPr>
      <w:r w:rsidRPr="00101175">
        <w:t>OUTER</w:t>
      </w:r>
    </w:p>
    <w:p w14:paraId="1D06A937" w14:textId="77777777" w:rsidR="00704932" w:rsidRDefault="00704932" w:rsidP="00704932">
      <w:pPr>
        <w:pStyle w:val="Answer"/>
      </w:pPr>
      <w:r w:rsidRPr="00101175">
        <w:t>INNER SELF</w:t>
      </w:r>
    </w:p>
    <w:p w14:paraId="23966CA3" w14:textId="77777777" w:rsidR="00704932" w:rsidRPr="00101175" w:rsidRDefault="00704932" w:rsidP="00704932">
      <w:pPr>
        <w:pStyle w:val="Answer"/>
        <w:numPr>
          <w:ilvl w:val="0"/>
          <w:numId w:val="0"/>
        </w:numPr>
        <w:ind w:left="1352"/>
      </w:pPr>
    </w:p>
    <w:p w14:paraId="5CD271E5" w14:textId="77777777" w:rsidR="0012772B" w:rsidRDefault="00704932" w:rsidP="00704932">
      <w:pPr>
        <w:pStyle w:val="Question"/>
      </w:pPr>
      <w:r w:rsidRPr="00704932">
        <w:lastRenderedPageBreak/>
        <w:t>A self-join is query that is used to join or compare a table to itself.</w:t>
      </w:r>
    </w:p>
    <w:p w14:paraId="10683F60" w14:textId="77777777" w:rsidR="00704932" w:rsidRPr="00473D48" w:rsidRDefault="00704932" w:rsidP="00704932">
      <w:pPr>
        <w:pStyle w:val="Answer"/>
      </w:pPr>
      <w:r w:rsidRPr="00473D48">
        <w:t xml:space="preserve">True </w:t>
      </w:r>
    </w:p>
    <w:p w14:paraId="0A540FE8" w14:textId="77777777" w:rsidR="00704932" w:rsidRPr="00704932" w:rsidRDefault="00704932" w:rsidP="00704932">
      <w:pPr>
        <w:pStyle w:val="Answer"/>
      </w:pPr>
      <w:r w:rsidRPr="00704932">
        <w:t>False</w:t>
      </w:r>
    </w:p>
    <w:p w14:paraId="55F2FC70" w14:textId="77777777" w:rsidR="00704932" w:rsidRDefault="00704932" w:rsidP="00704932">
      <w:pPr>
        <w:pStyle w:val="Question"/>
      </w:pPr>
      <w:r w:rsidRPr="00704932">
        <w:t>A self-join is query that is used to join or compare a table to itself.</w:t>
      </w:r>
    </w:p>
    <w:p w14:paraId="65CB47A0" w14:textId="77777777" w:rsidR="00704932" w:rsidRPr="00473D48" w:rsidRDefault="00704932" w:rsidP="00704932">
      <w:pPr>
        <w:pStyle w:val="Answer"/>
      </w:pPr>
      <w:r w:rsidRPr="00473D48">
        <w:t xml:space="preserve">True </w:t>
      </w:r>
    </w:p>
    <w:p w14:paraId="4287B764" w14:textId="77777777" w:rsidR="00704932" w:rsidRPr="00704932" w:rsidRDefault="00704932" w:rsidP="00704932">
      <w:pPr>
        <w:pStyle w:val="Answer"/>
      </w:pPr>
      <w:r w:rsidRPr="00704932">
        <w:t>False</w:t>
      </w:r>
    </w:p>
    <w:p w14:paraId="6B93513D" w14:textId="77777777" w:rsidR="00704932" w:rsidRDefault="00704932" w:rsidP="00704932">
      <w:pPr>
        <w:pStyle w:val="Question"/>
      </w:pPr>
      <w:r w:rsidRPr="00704932">
        <w:t>A self-join is query that is used to join or compare a table to itself.</w:t>
      </w:r>
    </w:p>
    <w:p w14:paraId="0DA0902B" w14:textId="77777777" w:rsidR="00704932" w:rsidRPr="00473D48" w:rsidRDefault="00704932" w:rsidP="00704932">
      <w:pPr>
        <w:pStyle w:val="Answer"/>
      </w:pPr>
      <w:r w:rsidRPr="00473D48">
        <w:t xml:space="preserve">True </w:t>
      </w:r>
    </w:p>
    <w:p w14:paraId="63C77099" w14:textId="77777777" w:rsidR="00704932" w:rsidRPr="00704932" w:rsidRDefault="00704932" w:rsidP="00704932">
      <w:pPr>
        <w:pStyle w:val="Answer"/>
      </w:pPr>
      <w:r w:rsidRPr="00704932">
        <w:t>False</w:t>
      </w:r>
    </w:p>
    <w:p w14:paraId="75379983" w14:textId="77777777" w:rsidR="0012772B" w:rsidRDefault="00704932" w:rsidP="00704932">
      <w:pPr>
        <w:pStyle w:val="Question"/>
      </w:pPr>
      <w:r w:rsidRPr="00704932">
        <w:t>The ______________ clause is used to limit the number of result displayed by the query.</w:t>
      </w:r>
    </w:p>
    <w:p w14:paraId="7109210F" w14:textId="77777777" w:rsidR="00704932" w:rsidRPr="00473D48" w:rsidRDefault="00704932" w:rsidP="00704932">
      <w:pPr>
        <w:pStyle w:val="Answer"/>
      </w:pPr>
      <w:r w:rsidRPr="00473D48">
        <w:t>LIMIT</w:t>
      </w:r>
    </w:p>
    <w:p w14:paraId="06464100" w14:textId="77777777" w:rsidR="00704932" w:rsidRPr="00101175" w:rsidRDefault="00704932" w:rsidP="00704932">
      <w:pPr>
        <w:pStyle w:val="Answer"/>
      </w:pPr>
      <w:r w:rsidRPr="00101175">
        <w:t>IGNORE</w:t>
      </w:r>
    </w:p>
    <w:p w14:paraId="50385CEA" w14:textId="77777777" w:rsidR="00704932" w:rsidRPr="00101175" w:rsidRDefault="00704932" w:rsidP="00704932">
      <w:pPr>
        <w:pStyle w:val="Answer"/>
      </w:pPr>
      <w:r w:rsidRPr="00101175">
        <w:t>RESTRICT</w:t>
      </w:r>
    </w:p>
    <w:p w14:paraId="1D515487" w14:textId="77777777" w:rsidR="00704932" w:rsidRDefault="00704932" w:rsidP="00704932">
      <w:pPr>
        <w:pStyle w:val="Answer"/>
      </w:pPr>
      <w:r w:rsidRPr="00101175">
        <w:t>NONE OF THEM</w:t>
      </w:r>
    </w:p>
    <w:p w14:paraId="54247883" w14:textId="77777777" w:rsidR="00704932" w:rsidRDefault="00704932" w:rsidP="00704932">
      <w:pPr>
        <w:pStyle w:val="Question"/>
      </w:pPr>
      <w:r w:rsidRPr="00704932">
        <w:t>The _______________ function returns the version of MySQL.</w:t>
      </w:r>
    </w:p>
    <w:p w14:paraId="16301FA5" w14:textId="77777777" w:rsidR="00704932" w:rsidRPr="00101175" w:rsidRDefault="00704932" w:rsidP="00704932">
      <w:pPr>
        <w:pStyle w:val="Answer"/>
      </w:pPr>
      <w:r w:rsidRPr="00101175">
        <w:t>BENCHMARK</w:t>
      </w:r>
    </w:p>
    <w:p w14:paraId="4F3ABF8D" w14:textId="77777777" w:rsidR="00704932" w:rsidRPr="00473D48" w:rsidRDefault="00704932" w:rsidP="00704932">
      <w:pPr>
        <w:pStyle w:val="Answer"/>
      </w:pPr>
      <w:r w:rsidRPr="00473D48">
        <w:t>VERSION</w:t>
      </w:r>
    </w:p>
    <w:p w14:paraId="1BD3706C" w14:textId="77777777" w:rsidR="00704932" w:rsidRPr="00101175" w:rsidRDefault="00704932" w:rsidP="00704932">
      <w:pPr>
        <w:pStyle w:val="Answer"/>
      </w:pPr>
      <w:r w:rsidRPr="00101175">
        <w:t>CURDATE</w:t>
      </w:r>
    </w:p>
    <w:p w14:paraId="198C9DCD" w14:textId="77777777" w:rsidR="00704932" w:rsidRPr="00101175" w:rsidRDefault="00704932" w:rsidP="00704932">
      <w:pPr>
        <w:pStyle w:val="Answer"/>
      </w:pPr>
      <w:r w:rsidRPr="00101175">
        <w:t>NONE OF THEM</w:t>
      </w:r>
    </w:p>
    <w:p w14:paraId="428E8EA6" w14:textId="77777777" w:rsidR="00704932" w:rsidRDefault="00704932" w:rsidP="00704932">
      <w:pPr>
        <w:pStyle w:val="Question"/>
      </w:pPr>
      <w:r w:rsidRPr="00704932">
        <w:t>Which of the following command is used t</w:t>
      </w:r>
      <w:r>
        <w:t>o retrieve data form one tables</w:t>
      </w:r>
      <w:r w:rsidRPr="00704932">
        <w:t>.</w:t>
      </w:r>
    </w:p>
    <w:p w14:paraId="72035396" w14:textId="77777777" w:rsidR="00704932" w:rsidRPr="009621C4" w:rsidRDefault="00704932" w:rsidP="00704932">
      <w:pPr>
        <w:pStyle w:val="Answer"/>
      </w:pPr>
      <w:r w:rsidRPr="009621C4">
        <w:t>SELECT</w:t>
      </w:r>
    </w:p>
    <w:p w14:paraId="04AAA72B" w14:textId="77777777" w:rsidR="00704932" w:rsidRPr="00101175" w:rsidRDefault="00704932" w:rsidP="00704932">
      <w:pPr>
        <w:pStyle w:val="Answer"/>
      </w:pPr>
      <w:r w:rsidRPr="00101175">
        <w:t>VIEW</w:t>
      </w:r>
    </w:p>
    <w:p w14:paraId="21DBD1E6" w14:textId="77777777" w:rsidR="00704932" w:rsidRPr="00101175" w:rsidRDefault="00704932" w:rsidP="00704932">
      <w:pPr>
        <w:pStyle w:val="Answer"/>
      </w:pPr>
      <w:r w:rsidRPr="00101175">
        <w:t>COMPUTER</w:t>
      </w:r>
    </w:p>
    <w:p w14:paraId="09101DA7" w14:textId="77777777" w:rsidR="0012772B" w:rsidRPr="007E4857" w:rsidRDefault="00704932" w:rsidP="00704932">
      <w:pPr>
        <w:pStyle w:val="Answer"/>
      </w:pPr>
      <w:r w:rsidRPr="00101175">
        <w:t>SHOW</w:t>
      </w:r>
    </w:p>
    <w:p w14:paraId="4A4E52E1" w14:textId="77777777" w:rsidR="0012772B" w:rsidRDefault="0012772B" w:rsidP="00704932">
      <w:pPr>
        <w:pStyle w:val="Answer"/>
        <w:numPr>
          <w:ilvl w:val="0"/>
          <w:numId w:val="0"/>
        </w:numPr>
      </w:pPr>
    </w:p>
    <w:sectPr w:rsidR="0012772B" w:rsidSect="00B90B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11D5" w14:textId="77777777" w:rsidR="00120617" w:rsidRDefault="00120617" w:rsidP="00255410">
      <w:pPr>
        <w:spacing w:line="240" w:lineRule="auto"/>
      </w:pPr>
      <w:r>
        <w:separator/>
      </w:r>
    </w:p>
  </w:endnote>
  <w:endnote w:type="continuationSeparator" w:id="0">
    <w:p w14:paraId="5B4DCD22" w14:textId="77777777" w:rsidR="00120617" w:rsidRDefault="00120617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AB34" w14:textId="77777777" w:rsidR="0007175E" w:rsidRDefault="00071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5C98" w14:textId="77777777" w:rsidR="00B2325F" w:rsidRDefault="00B2325F" w:rsidP="00CB6B09">
    <w:pPr>
      <w:jc w:val="right"/>
    </w:pPr>
    <w:r>
      <w:t xml:space="preserve">Page </w:t>
    </w:r>
    <w:r w:rsidR="005E65C4">
      <w:fldChar w:fldCharType="begin"/>
    </w:r>
    <w:r w:rsidR="005E65C4">
      <w:instrText xml:space="preserve"> PAGE   \* MERGEFORMAT </w:instrText>
    </w:r>
    <w:r w:rsidR="005E65C4">
      <w:fldChar w:fldCharType="separate"/>
    </w:r>
    <w:r w:rsidR="003A33B7">
      <w:rPr>
        <w:noProof/>
      </w:rPr>
      <w:t>4</w:t>
    </w:r>
    <w:r w:rsidR="005E65C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CBB6" w14:textId="77777777" w:rsidR="0007175E" w:rsidRDefault="00071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C07F" w14:textId="77777777" w:rsidR="00120617" w:rsidRDefault="00120617" w:rsidP="00255410">
      <w:pPr>
        <w:spacing w:line="240" w:lineRule="auto"/>
      </w:pPr>
      <w:r>
        <w:separator/>
      </w:r>
    </w:p>
  </w:footnote>
  <w:footnote w:type="continuationSeparator" w:id="0">
    <w:p w14:paraId="2C3C07D2" w14:textId="77777777" w:rsidR="00120617" w:rsidRDefault="00120617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D194" w14:textId="77777777" w:rsidR="0007175E" w:rsidRDefault="00071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91518"/>
      <w:docPartObj>
        <w:docPartGallery w:val="Watermarks"/>
        <w:docPartUnique/>
      </w:docPartObj>
    </w:sdtPr>
    <w:sdtEndPr/>
    <w:sdtContent>
      <w:p w14:paraId="430F36CA" w14:textId="77777777" w:rsidR="0007175E" w:rsidRDefault="00120617">
        <w:pPr>
          <w:pStyle w:val="Header"/>
        </w:pPr>
        <w:r>
          <w:rPr>
            <w:noProof/>
          </w:rPr>
          <w:pict w14:anchorId="383DE3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423470" o:spid="_x0000_s1025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ptech Tariq Road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3BFD" w14:textId="77777777" w:rsidR="0007175E" w:rsidRDefault="00071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23048B"/>
    <w:multiLevelType w:val="hybridMultilevel"/>
    <w:tmpl w:val="B6E4CB14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7B41DEC">
      <w:start w:val="1"/>
      <w:numFmt w:val="lowerLetter"/>
      <w:pStyle w:val="Answer"/>
      <w:lvlText w:val="%2."/>
      <w:lvlJc w:val="left"/>
      <w:pPr>
        <w:tabs>
          <w:tab w:val="num" w:pos="1352"/>
        </w:tabs>
        <w:ind w:left="1352" w:hanging="360"/>
      </w:pPr>
      <w:rPr>
        <w:rFonts w:asciiTheme="minorHAnsi" w:eastAsia="Century Gothic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8383129">
    <w:abstractNumId w:val="2"/>
  </w:num>
  <w:num w:numId="2" w16cid:durableId="1971402765">
    <w:abstractNumId w:val="0"/>
  </w:num>
  <w:num w:numId="3" w16cid:durableId="1738434689">
    <w:abstractNumId w:val="4"/>
  </w:num>
  <w:num w:numId="4" w16cid:durableId="1274359552">
    <w:abstractNumId w:val="3"/>
  </w:num>
  <w:num w:numId="5" w16cid:durableId="1953121690">
    <w:abstractNumId w:val="1"/>
  </w:num>
  <w:num w:numId="6" w16cid:durableId="1114133158">
    <w:abstractNumId w:val="4"/>
  </w:num>
  <w:num w:numId="7" w16cid:durableId="633213831">
    <w:abstractNumId w:val="4"/>
  </w:num>
  <w:num w:numId="8" w16cid:durableId="1093890181">
    <w:abstractNumId w:val="4"/>
  </w:num>
  <w:num w:numId="9" w16cid:durableId="1725333220">
    <w:abstractNumId w:val="4"/>
  </w:num>
  <w:num w:numId="10" w16cid:durableId="982080305">
    <w:abstractNumId w:val="4"/>
  </w:num>
  <w:num w:numId="11" w16cid:durableId="745883593">
    <w:abstractNumId w:val="4"/>
  </w:num>
  <w:num w:numId="12" w16cid:durableId="68814403">
    <w:abstractNumId w:val="4"/>
  </w:num>
  <w:num w:numId="13" w16cid:durableId="699939383">
    <w:abstractNumId w:val="4"/>
  </w:num>
  <w:num w:numId="14" w16cid:durableId="1841579445">
    <w:abstractNumId w:val="4"/>
  </w:num>
  <w:num w:numId="15" w16cid:durableId="217402174">
    <w:abstractNumId w:val="4"/>
  </w:num>
  <w:num w:numId="16" w16cid:durableId="584388761">
    <w:abstractNumId w:val="4"/>
  </w:num>
  <w:num w:numId="17" w16cid:durableId="635724650">
    <w:abstractNumId w:val="4"/>
  </w:num>
  <w:num w:numId="18" w16cid:durableId="2107992679">
    <w:abstractNumId w:val="4"/>
  </w:num>
  <w:num w:numId="19" w16cid:durableId="668144244">
    <w:abstractNumId w:val="4"/>
  </w:num>
  <w:num w:numId="20" w16cid:durableId="2145854050">
    <w:abstractNumId w:val="4"/>
  </w:num>
  <w:num w:numId="21" w16cid:durableId="887570305">
    <w:abstractNumId w:val="4"/>
  </w:num>
  <w:num w:numId="22" w16cid:durableId="617417660">
    <w:abstractNumId w:val="4"/>
  </w:num>
  <w:num w:numId="23" w16cid:durableId="832529450">
    <w:abstractNumId w:val="4"/>
  </w:num>
  <w:num w:numId="24" w16cid:durableId="1779786365">
    <w:abstractNumId w:val="4"/>
  </w:num>
  <w:num w:numId="25" w16cid:durableId="1149831351">
    <w:abstractNumId w:val="4"/>
  </w:num>
  <w:num w:numId="26" w16cid:durableId="1201865890">
    <w:abstractNumId w:val="4"/>
  </w:num>
  <w:num w:numId="27" w16cid:durableId="171847087">
    <w:abstractNumId w:val="4"/>
  </w:num>
  <w:num w:numId="28" w16cid:durableId="650210008">
    <w:abstractNumId w:val="4"/>
  </w:num>
  <w:num w:numId="29" w16cid:durableId="771971426">
    <w:abstractNumId w:val="4"/>
  </w:num>
  <w:num w:numId="30" w16cid:durableId="1030763429">
    <w:abstractNumId w:val="4"/>
  </w:num>
  <w:num w:numId="31" w16cid:durableId="1749306930">
    <w:abstractNumId w:val="4"/>
  </w:num>
  <w:num w:numId="32" w16cid:durableId="125436741">
    <w:abstractNumId w:val="4"/>
  </w:num>
  <w:num w:numId="33" w16cid:durableId="1166089493">
    <w:abstractNumId w:val="4"/>
  </w:num>
  <w:num w:numId="34" w16cid:durableId="1312321576">
    <w:abstractNumId w:val="4"/>
  </w:num>
  <w:num w:numId="35" w16cid:durableId="398867791">
    <w:abstractNumId w:val="4"/>
  </w:num>
  <w:num w:numId="36" w16cid:durableId="1354767869">
    <w:abstractNumId w:val="4"/>
  </w:num>
  <w:num w:numId="37" w16cid:durableId="214782160">
    <w:abstractNumId w:val="4"/>
  </w:num>
  <w:num w:numId="38" w16cid:durableId="1894072756">
    <w:abstractNumId w:val="4"/>
  </w:num>
  <w:num w:numId="39" w16cid:durableId="625429394">
    <w:abstractNumId w:val="4"/>
  </w:num>
  <w:num w:numId="40" w16cid:durableId="1073938863">
    <w:abstractNumId w:val="4"/>
  </w:num>
  <w:num w:numId="41" w16cid:durableId="1487746288">
    <w:abstractNumId w:val="4"/>
  </w:num>
  <w:num w:numId="42" w16cid:durableId="987321776">
    <w:abstractNumId w:val="4"/>
  </w:num>
  <w:num w:numId="43" w16cid:durableId="459300645">
    <w:abstractNumId w:val="4"/>
  </w:num>
  <w:num w:numId="44" w16cid:durableId="1132483534">
    <w:abstractNumId w:val="4"/>
  </w:num>
  <w:num w:numId="45" w16cid:durableId="560754520">
    <w:abstractNumId w:val="4"/>
  </w:num>
  <w:num w:numId="46" w16cid:durableId="1364868528">
    <w:abstractNumId w:val="4"/>
  </w:num>
  <w:num w:numId="47" w16cid:durableId="969899421">
    <w:abstractNumId w:val="4"/>
  </w:num>
  <w:num w:numId="48" w16cid:durableId="297154155">
    <w:abstractNumId w:val="4"/>
  </w:num>
  <w:num w:numId="49" w16cid:durableId="425461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4"/>
    <w:rsid w:val="0007175E"/>
    <w:rsid w:val="0008467A"/>
    <w:rsid w:val="000B04D4"/>
    <w:rsid w:val="000E547E"/>
    <w:rsid w:val="00116C1C"/>
    <w:rsid w:val="00120617"/>
    <w:rsid w:val="0012772B"/>
    <w:rsid w:val="00165434"/>
    <w:rsid w:val="0016738F"/>
    <w:rsid w:val="00177F7B"/>
    <w:rsid w:val="001E5BBE"/>
    <w:rsid w:val="00214061"/>
    <w:rsid w:val="00255410"/>
    <w:rsid w:val="00263194"/>
    <w:rsid w:val="00286ADB"/>
    <w:rsid w:val="00306C19"/>
    <w:rsid w:val="00351632"/>
    <w:rsid w:val="00384884"/>
    <w:rsid w:val="003A33B7"/>
    <w:rsid w:val="003B5DEC"/>
    <w:rsid w:val="00403976"/>
    <w:rsid w:val="00473D48"/>
    <w:rsid w:val="00484A27"/>
    <w:rsid w:val="004A5E2F"/>
    <w:rsid w:val="0050210C"/>
    <w:rsid w:val="00506893"/>
    <w:rsid w:val="005136CC"/>
    <w:rsid w:val="0057276B"/>
    <w:rsid w:val="005B07CF"/>
    <w:rsid w:val="005E65C4"/>
    <w:rsid w:val="0061635A"/>
    <w:rsid w:val="006402D5"/>
    <w:rsid w:val="006B51F2"/>
    <w:rsid w:val="006E375E"/>
    <w:rsid w:val="00704932"/>
    <w:rsid w:val="00761706"/>
    <w:rsid w:val="007D607A"/>
    <w:rsid w:val="00820174"/>
    <w:rsid w:val="00870A77"/>
    <w:rsid w:val="008753C9"/>
    <w:rsid w:val="0093202E"/>
    <w:rsid w:val="009621C4"/>
    <w:rsid w:val="009671C7"/>
    <w:rsid w:val="00981619"/>
    <w:rsid w:val="009B779A"/>
    <w:rsid w:val="009C4DDE"/>
    <w:rsid w:val="00A46C8E"/>
    <w:rsid w:val="00A47CC3"/>
    <w:rsid w:val="00A617A8"/>
    <w:rsid w:val="00B2325F"/>
    <w:rsid w:val="00B90BB0"/>
    <w:rsid w:val="00BF68F1"/>
    <w:rsid w:val="00C02D48"/>
    <w:rsid w:val="00C7609F"/>
    <w:rsid w:val="00CA14FB"/>
    <w:rsid w:val="00CB6B09"/>
    <w:rsid w:val="00D03116"/>
    <w:rsid w:val="00D63F86"/>
    <w:rsid w:val="00D7743C"/>
    <w:rsid w:val="00DF03BC"/>
    <w:rsid w:val="00E0503F"/>
    <w:rsid w:val="00E12A3F"/>
    <w:rsid w:val="00E43680"/>
    <w:rsid w:val="00E7410A"/>
    <w:rsid w:val="00ED01D6"/>
    <w:rsid w:val="00ED3710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A8A7E"/>
  <w15:docId w15:val="{7FE2279D-781A-4CC3-AAE0-272C5F65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spacing w:before="480" w:after="12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D031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92492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229001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jwa\Downloads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82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Shaffay Bajwa</dc:creator>
  <cp:lastModifiedBy>Shaffay Bajwa</cp:lastModifiedBy>
  <cp:revision>27</cp:revision>
  <cp:lastPrinted>2011-12-28T16:59:00Z</cp:lastPrinted>
  <dcterms:created xsi:type="dcterms:W3CDTF">2021-10-13T05:05:00Z</dcterms:created>
  <dcterms:modified xsi:type="dcterms:W3CDTF">2022-06-28T11:20:00Z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